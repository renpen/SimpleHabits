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E0B81" w14:textId="77777777" w:rsidR="000A3F14" w:rsidRDefault="00E43916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93D50">
        <w:t>Software Requirements Specification</w:t>
      </w:r>
      <w:r>
        <w:fldChar w:fldCharType="end"/>
      </w:r>
    </w:p>
    <w:p w14:paraId="1967A37E" w14:textId="77777777" w:rsidR="000A3F14" w:rsidRDefault="000A3F14"/>
    <w:p w14:paraId="37F7CFC6" w14:textId="77777777" w:rsidR="000A3F14" w:rsidRDefault="000A3F14"/>
    <w:p w14:paraId="38EA9ED8" w14:textId="77777777" w:rsidR="000A3F14" w:rsidRDefault="0029612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14:paraId="2F0F017F" w14:textId="77777777" w:rsidR="000A3F14" w:rsidRDefault="000A3F14">
      <w:pPr>
        <w:pStyle w:val="Textkrper"/>
      </w:pPr>
    </w:p>
    <w:p w14:paraId="6DB941D2" w14:textId="77777777" w:rsidR="000A3F14" w:rsidRDefault="000A3F14">
      <w:pPr>
        <w:pStyle w:val="Textkrper"/>
        <w:sectPr w:rsidR="000A3F14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1F0993" w14:textId="77777777" w:rsidR="000A3F14" w:rsidRDefault="0029612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A3F14" w14:paraId="0C9E8EA0" w14:textId="77777777">
        <w:tc>
          <w:tcPr>
            <w:tcW w:w="2304" w:type="dxa"/>
          </w:tcPr>
          <w:p w14:paraId="7CBF4901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60AE43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50A26C5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17E12A7" w14:textId="77777777" w:rsidR="000A3F14" w:rsidRDefault="0029612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A3F14" w14:paraId="1FC2D7A2" w14:textId="77777777">
        <w:tc>
          <w:tcPr>
            <w:tcW w:w="2304" w:type="dxa"/>
          </w:tcPr>
          <w:p w14:paraId="39D250A4" w14:textId="081DDA1B" w:rsidR="000A3F14" w:rsidRDefault="006B46D6" w:rsidP="006B46D6">
            <w:pPr>
              <w:pStyle w:val="Tabletext"/>
            </w:pPr>
            <w:r>
              <w:t>22/10/16</w:t>
            </w:r>
          </w:p>
        </w:tc>
        <w:tc>
          <w:tcPr>
            <w:tcW w:w="1152" w:type="dxa"/>
          </w:tcPr>
          <w:p w14:paraId="546C661D" w14:textId="158732DE" w:rsidR="000A3F14" w:rsidRDefault="006B46D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D964BC3" w14:textId="2A636867" w:rsidR="000A3F14" w:rsidRDefault="006B46D6" w:rsidP="006B46D6">
            <w:pPr>
              <w:pStyle w:val="Tabletext"/>
            </w:pPr>
            <w:r>
              <w:t>Initial creation</w:t>
            </w:r>
          </w:p>
        </w:tc>
        <w:tc>
          <w:tcPr>
            <w:tcW w:w="2304" w:type="dxa"/>
          </w:tcPr>
          <w:p w14:paraId="69E560E3" w14:textId="6719CFE9" w:rsidR="000A3F14" w:rsidRDefault="006B46D6">
            <w:pPr>
              <w:pStyle w:val="Tabletext"/>
            </w:pPr>
            <w:proofErr w:type="spellStart"/>
            <w:r>
              <w:t>Benedikt</w:t>
            </w:r>
            <w:proofErr w:type="spellEnd"/>
            <w:r>
              <w:t xml:space="preserve"> Bosshammer</w:t>
            </w:r>
          </w:p>
        </w:tc>
      </w:tr>
    </w:tbl>
    <w:p w14:paraId="03C36BA9" w14:textId="77777777" w:rsidR="000A3F14" w:rsidRDefault="000A3F14"/>
    <w:p w14:paraId="7B05EA36" w14:textId="77777777" w:rsidR="000A3F14" w:rsidRDefault="00296123">
      <w:pPr>
        <w:pStyle w:val="Titel"/>
      </w:pPr>
      <w:r>
        <w:br w:type="page"/>
      </w:r>
      <w:r>
        <w:lastRenderedPageBreak/>
        <w:t>Table of Contents</w:t>
      </w:r>
    </w:p>
    <w:p w14:paraId="202BBC5E" w14:textId="77777777" w:rsidR="006B46D6" w:rsidRDefault="0029612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B46D6">
        <w:rPr>
          <w:noProof/>
        </w:rPr>
        <w:t>1.</w:t>
      </w:r>
      <w:r w:rsidR="006B46D6"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="006B46D6">
        <w:rPr>
          <w:noProof/>
        </w:rPr>
        <w:t>Introduction</w:t>
      </w:r>
      <w:r w:rsidR="006B46D6">
        <w:rPr>
          <w:noProof/>
        </w:rPr>
        <w:tab/>
      </w:r>
      <w:r w:rsidR="006B46D6">
        <w:rPr>
          <w:noProof/>
        </w:rPr>
        <w:fldChar w:fldCharType="begin"/>
      </w:r>
      <w:r w:rsidR="006B46D6">
        <w:rPr>
          <w:noProof/>
        </w:rPr>
        <w:instrText xml:space="preserve"> PAGEREF _Toc465409245 \h </w:instrText>
      </w:r>
      <w:r w:rsidR="006B46D6">
        <w:rPr>
          <w:noProof/>
        </w:rPr>
      </w:r>
      <w:r w:rsidR="006B46D6">
        <w:rPr>
          <w:noProof/>
        </w:rPr>
        <w:fldChar w:fldCharType="separate"/>
      </w:r>
      <w:r w:rsidR="006B46D6">
        <w:rPr>
          <w:noProof/>
        </w:rPr>
        <w:t>4</w:t>
      </w:r>
      <w:r w:rsidR="006B46D6">
        <w:rPr>
          <w:noProof/>
        </w:rPr>
        <w:fldChar w:fldCharType="end"/>
      </w:r>
    </w:p>
    <w:p w14:paraId="48E623A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F1F49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42010E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F3DA5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5CA854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259A3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581C1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EFA42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793A3F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Only use specified calendars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BC40B4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For time calculation use location from calendar appointment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0B0D9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Route calculation via Google Maps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15F9CE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Spotify Integration for alarm sound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D2F67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04B8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4F1E7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Usability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17913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As less as possible manual user input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EBBA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934C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 w:rsidRPr="005928D7">
        <w:rPr>
          <w:noProof/>
          <w:lang w:val="de-DE" w:eastAsia="de-DE"/>
        </w:rPr>
        <w:t>3.3.1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 w:rsidRPr="005928D7">
        <w:rPr>
          <w:noProof/>
          <w:lang w:val="de-DE" w:eastAsia="de-DE"/>
        </w:rPr>
        <w:t>Only local runtime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98DF9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Background Job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8483F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387AF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Catch weak network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D24D0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E172E3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013F9C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F23902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3.7.1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Guided introduction tour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81ECCD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663DAD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Apple Developer License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90171" w14:textId="77777777" w:rsidR="006B46D6" w:rsidRDefault="006B46D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9945F5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1DB62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E1AA18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5472FD6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3.9.4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030BC5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E7551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B91D7D" w14:textId="77777777" w:rsidR="006B46D6" w:rsidRDefault="006B46D6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AD2A17" w14:textId="77777777" w:rsidR="006B46D6" w:rsidRDefault="006B46D6">
      <w:pPr>
        <w:pStyle w:val="Verzeichnis3"/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3.12.1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iOS App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347A8F" w14:textId="77777777" w:rsidR="006B46D6" w:rsidRDefault="006B46D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de-DE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_Toc465409282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7BFAA9" w14:textId="77777777" w:rsidR="000A3F14" w:rsidRDefault="00296123">
      <w:pPr>
        <w:pStyle w:val="Titel"/>
      </w:pPr>
      <w:r>
        <w:fldChar w:fldCharType="end"/>
      </w:r>
      <w:r>
        <w:br w:type="page"/>
      </w:r>
      <w:fldSimple w:instr=" TITLE  \* MERGEFORMAT ">
        <w:r w:rsidR="00493D50">
          <w:t>Software Requirements Specification</w:t>
        </w:r>
      </w:fldSimple>
      <w:r>
        <w:t xml:space="preserve"> </w:t>
      </w:r>
    </w:p>
    <w:p w14:paraId="324C1231" w14:textId="77777777" w:rsidR="000A3F14" w:rsidRDefault="00296123">
      <w:pPr>
        <w:pStyle w:val="berschrift1"/>
      </w:pPr>
      <w:bookmarkStart w:id="0" w:name="_Toc465409245"/>
      <w:r>
        <w:t>Introduction</w:t>
      </w:r>
      <w:bookmarkEnd w:id="0"/>
    </w:p>
    <w:p w14:paraId="7685AB09" w14:textId="77777777" w:rsidR="000A3F14" w:rsidRDefault="00296123">
      <w:pPr>
        <w:pStyle w:val="berschrift2"/>
      </w:pPr>
      <w:bookmarkStart w:id="1" w:name="_Toc465409246"/>
      <w:r>
        <w:t>Purpose</w:t>
      </w:r>
      <w:bookmarkEnd w:id="1"/>
    </w:p>
    <w:p w14:paraId="00FF6EE3" w14:textId="4BAAF04F" w:rsidR="000A3F14" w:rsidRPr="007E6A1E" w:rsidRDefault="007E6A1E" w:rsidP="007E6A1E">
      <w:pPr>
        <w:ind w:left="720"/>
        <w:rPr>
          <w:sz w:val="24"/>
          <w:szCs w:val="24"/>
          <w:lang w:val="de-DE" w:eastAsia="de-DE"/>
        </w:rPr>
      </w:pPr>
      <w:r w:rsidRPr="007E6A1E">
        <w:t>This SRS will give an overview for the requirements of this project.</w:t>
      </w:r>
    </w:p>
    <w:p w14:paraId="624D9C41" w14:textId="77777777" w:rsidR="000A3F14" w:rsidRDefault="00296123">
      <w:pPr>
        <w:pStyle w:val="berschrift2"/>
      </w:pPr>
      <w:bookmarkStart w:id="2" w:name="_Toc465409247"/>
      <w:r>
        <w:t>Scope</w:t>
      </w:r>
      <w:bookmarkEnd w:id="2"/>
    </w:p>
    <w:p w14:paraId="175B8869" w14:textId="713E8178" w:rsidR="007E6A1E" w:rsidRPr="007E6A1E" w:rsidRDefault="007E6A1E" w:rsidP="007E6A1E">
      <w:pPr>
        <w:ind w:left="720"/>
      </w:pPr>
      <w:r w:rsidRPr="007E6A1E">
        <w:t>This document is for internal use only and shall give directives for the development of this project.</w:t>
      </w:r>
    </w:p>
    <w:p w14:paraId="3AC06402" w14:textId="07F42E1C" w:rsidR="007E6A1E" w:rsidRDefault="00296123" w:rsidP="007E6A1E">
      <w:pPr>
        <w:pStyle w:val="berschrift2"/>
      </w:pPr>
      <w:bookmarkStart w:id="3" w:name="_Toc465409248"/>
      <w:r>
        <w:t>Definitions, Acronyms, and Abbreviations</w:t>
      </w:r>
      <w:bookmarkEnd w:id="3"/>
    </w:p>
    <w:p w14:paraId="3D999AE6" w14:textId="77777777" w:rsidR="007E6A1E" w:rsidRPr="007E6A1E" w:rsidRDefault="007E6A1E" w:rsidP="007E6A1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7953"/>
      </w:tblGrid>
      <w:tr w:rsidR="007E6A1E" w:rsidRPr="007E6A1E" w14:paraId="240C71A3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9801D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SRS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494C7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 xml:space="preserve">Software </w:t>
            </w:r>
            <w:proofErr w:type="spellStart"/>
            <w:r w:rsidRPr="007E6A1E">
              <w:rPr>
                <w:color w:val="000000"/>
                <w:lang w:val="de-DE" w:eastAsia="de-DE"/>
              </w:rPr>
              <w:t>Requirements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Specification</w:t>
            </w:r>
            <w:proofErr w:type="spellEnd"/>
          </w:p>
        </w:tc>
      </w:tr>
      <w:tr w:rsidR="007E6A1E" w:rsidRPr="007E6A1E" w14:paraId="46733CC1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702E71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proofErr w:type="spellStart"/>
            <w:r w:rsidRPr="007E6A1E">
              <w:rPr>
                <w:color w:val="000000"/>
                <w:lang w:val="de-DE" w:eastAsia="de-DE"/>
              </w:rPr>
              <w:t>tbd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26FAE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proofErr w:type="spellStart"/>
            <w:r w:rsidRPr="007E6A1E">
              <w:rPr>
                <w:color w:val="000000"/>
                <w:lang w:val="de-DE" w:eastAsia="de-DE"/>
              </w:rPr>
              <w:t>to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be</w:t>
            </w:r>
            <w:proofErr w:type="spellEnd"/>
            <w:r w:rsidRPr="007E6A1E">
              <w:rPr>
                <w:color w:val="000000"/>
                <w:lang w:val="de-DE" w:eastAsia="de-DE"/>
              </w:rPr>
              <w:t xml:space="preserve"> </w:t>
            </w:r>
            <w:proofErr w:type="spellStart"/>
            <w:r w:rsidRPr="007E6A1E">
              <w:rPr>
                <w:color w:val="000000"/>
                <w:lang w:val="de-DE" w:eastAsia="de-DE"/>
              </w:rPr>
              <w:t>determined</w:t>
            </w:r>
            <w:proofErr w:type="spellEnd"/>
          </w:p>
        </w:tc>
      </w:tr>
      <w:tr w:rsidR="007E6A1E" w:rsidRPr="007E6A1E" w14:paraId="1610DAEF" w14:textId="77777777" w:rsidTr="007E6A1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EE8A16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343CE4" w14:textId="77777777" w:rsidR="007E6A1E" w:rsidRPr="007E6A1E" w:rsidRDefault="007E6A1E" w:rsidP="007E6A1E">
            <w:pPr>
              <w:widowControl/>
              <w:spacing w:line="240" w:lineRule="auto"/>
              <w:rPr>
                <w:sz w:val="24"/>
                <w:szCs w:val="24"/>
                <w:lang w:val="de-DE" w:eastAsia="de-DE"/>
              </w:rPr>
            </w:pPr>
            <w:r w:rsidRPr="007E6A1E">
              <w:rPr>
                <w:color w:val="000000"/>
                <w:lang w:val="de-DE" w:eastAsia="de-DE"/>
              </w:rPr>
              <w:t xml:space="preserve">not </w:t>
            </w:r>
            <w:proofErr w:type="spellStart"/>
            <w:r w:rsidRPr="007E6A1E">
              <w:rPr>
                <w:color w:val="000000"/>
                <w:lang w:val="de-DE" w:eastAsia="de-DE"/>
              </w:rPr>
              <w:t>applicable</w:t>
            </w:r>
            <w:proofErr w:type="spellEnd"/>
          </w:p>
        </w:tc>
      </w:tr>
    </w:tbl>
    <w:p w14:paraId="1296C5AC" w14:textId="58E094FC" w:rsidR="000A3F14" w:rsidRDefault="000A3F14">
      <w:pPr>
        <w:pStyle w:val="InfoBlue"/>
      </w:pPr>
    </w:p>
    <w:p w14:paraId="3D2A05A4" w14:textId="77777777" w:rsidR="000A3F14" w:rsidRDefault="00296123">
      <w:pPr>
        <w:pStyle w:val="berschrift2"/>
      </w:pPr>
      <w:bookmarkStart w:id="4" w:name="_Toc465409249"/>
      <w:r>
        <w:t>References</w:t>
      </w:r>
      <w:bookmarkEnd w:id="4"/>
    </w:p>
    <w:p w14:paraId="4BF167C9" w14:textId="77777777" w:rsidR="000A3F14" w:rsidRDefault="00296123">
      <w:pPr>
        <w:pStyle w:val="berschrift2"/>
      </w:pPr>
      <w:bookmarkStart w:id="5" w:name="_Toc465409250"/>
      <w:r>
        <w:t>Overview</w:t>
      </w:r>
      <w:bookmarkEnd w:id="5"/>
    </w:p>
    <w:p w14:paraId="3647FD61" w14:textId="78F7DDEC" w:rsidR="000A3F14" w:rsidRDefault="00296123" w:rsidP="000B18AC">
      <w:pPr>
        <w:pStyle w:val="berschrift1"/>
      </w:pPr>
      <w:bookmarkStart w:id="6" w:name="_Toc465409251"/>
      <w:r>
        <w:t>Overall Description</w:t>
      </w:r>
      <w:bookmarkEnd w:id="6"/>
    </w:p>
    <w:p w14:paraId="4556B26A" w14:textId="77777777" w:rsidR="00C25ECA" w:rsidRDefault="000B18AC" w:rsidP="000B18AC">
      <w:r>
        <w:tab/>
        <w:t xml:space="preserve">See ‘The Vision’ </w:t>
      </w:r>
      <w:r w:rsidR="00255E25">
        <w:t>on our website (</w:t>
      </w:r>
      <w:hyperlink r:id="rId10" w:history="1">
        <w:r w:rsidR="00C25ECA" w:rsidRPr="005C323D">
          <w:rPr>
            <w:rStyle w:val="Link"/>
          </w:rPr>
          <w:t>http://penbo-simplicity.de/wordpress/index.php/vision</w:t>
        </w:r>
        <w:r w:rsidR="00C25ECA" w:rsidRPr="005C323D">
          <w:rPr>
            <w:rStyle w:val="Link"/>
          </w:rPr>
          <w:t>)</w:t>
        </w:r>
      </w:hyperlink>
    </w:p>
    <w:p w14:paraId="77F42141" w14:textId="77777777" w:rsidR="00C25ECA" w:rsidRDefault="00C25ECA" w:rsidP="000B18AC"/>
    <w:p w14:paraId="3DD2055A" w14:textId="2A075FD4" w:rsidR="00C25ECA" w:rsidRDefault="00C25ECA" w:rsidP="000B18AC">
      <w:r>
        <w:rPr>
          <w:noProof/>
          <w:lang w:val="de-DE" w:eastAsia="de-DE"/>
        </w:rPr>
        <w:drawing>
          <wp:inline distT="0" distB="0" distL="0" distR="0" wp14:anchorId="1AB110A4" wp14:editId="5F86B1EF">
            <wp:extent cx="4966335" cy="3563325"/>
            <wp:effectExtent l="0" t="0" r="12065" b="0"/>
            <wp:docPr id="1" name="Bild 1" descr="../../../../Dropbox/Apps/drawio/Alarm%20Clock%20U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ropbox/Apps/drawio/Alarm%20Clock%20UC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24" cy="35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6BACA143" w14:textId="77777777" w:rsidR="00C25ECA" w:rsidRDefault="00C25ECA" w:rsidP="000B18AC"/>
    <w:p w14:paraId="10E10415" w14:textId="77777777" w:rsidR="00C25ECA" w:rsidRPr="000B18AC" w:rsidRDefault="00C25ECA" w:rsidP="000B18AC"/>
    <w:p w14:paraId="02D0500D" w14:textId="77777777" w:rsidR="000A3F14" w:rsidRDefault="00296123">
      <w:pPr>
        <w:pStyle w:val="berschrift1"/>
      </w:pPr>
      <w:bookmarkStart w:id="8" w:name="_Toc465409252"/>
      <w:r>
        <w:lastRenderedPageBreak/>
        <w:t>Specific Requirements</w:t>
      </w:r>
      <w:bookmarkEnd w:id="8"/>
      <w:r>
        <w:t xml:space="preserve"> </w:t>
      </w:r>
    </w:p>
    <w:p w14:paraId="4F0AF8C9" w14:textId="77777777" w:rsidR="000A3F14" w:rsidRDefault="00296123">
      <w:pPr>
        <w:pStyle w:val="berschrift2"/>
      </w:pPr>
      <w:bookmarkStart w:id="9" w:name="_Toc465409253"/>
      <w:r>
        <w:t>Functionality</w:t>
      </w:r>
      <w:bookmarkEnd w:id="9"/>
    </w:p>
    <w:p w14:paraId="2A8C4F5C" w14:textId="63CD4C72" w:rsidR="00255E25" w:rsidRPr="00255E25" w:rsidRDefault="00255E25" w:rsidP="00255E25">
      <w:r>
        <w:tab/>
        <w:t>Set alarm according to calendar appointments</w:t>
      </w:r>
    </w:p>
    <w:p w14:paraId="677C08E1" w14:textId="5AE170F9" w:rsidR="000A3F14" w:rsidRDefault="00255E25">
      <w:pPr>
        <w:pStyle w:val="berschrift3"/>
      </w:pPr>
      <w:bookmarkStart w:id="10" w:name="_Toc465409254"/>
      <w:r>
        <w:t>Only use specified calendars</w:t>
      </w:r>
      <w:bookmarkEnd w:id="10"/>
    </w:p>
    <w:p w14:paraId="13E7D384" w14:textId="0D5540A1" w:rsidR="00255E25" w:rsidRDefault="00255E25" w:rsidP="00255E25">
      <w:pPr>
        <w:pStyle w:val="berschrift3"/>
      </w:pPr>
      <w:bookmarkStart w:id="11" w:name="_Toc465409255"/>
      <w:r>
        <w:t>For time calculation use location from calendar appointment</w:t>
      </w:r>
      <w:bookmarkEnd w:id="11"/>
    </w:p>
    <w:p w14:paraId="19C2BD7F" w14:textId="0028E1AD" w:rsidR="00255E25" w:rsidRDefault="00255E25" w:rsidP="00255E25">
      <w:r>
        <w:tab/>
        <w:t xml:space="preserve">If there is no </w:t>
      </w:r>
      <w:r w:rsidR="00B705BE">
        <w:t>location entered ask for user</w:t>
      </w:r>
    </w:p>
    <w:p w14:paraId="2A383E49" w14:textId="77777777" w:rsidR="00B705BE" w:rsidRDefault="00B705BE" w:rsidP="00B705BE">
      <w:pPr>
        <w:pStyle w:val="berschrift3"/>
      </w:pPr>
      <w:bookmarkStart w:id="12" w:name="_Toc465409256"/>
      <w:r>
        <w:t>Route calculation via Google Maps API</w:t>
      </w:r>
      <w:bookmarkEnd w:id="12"/>
    </w:p>
    <w:p w14:paraId="1C6D9AC6" w14:textId="64DB36EF" w:rsidR="000A3F14" w:rsidRDefault="00B705BE" w:rsidP="00B705BE">
      <w:pPr>
        <w:pStyle w:val="berschrift3"/>
      </w:pPr>
      <w:bookmarkStart w:id="13" w:name="_Toc465409257"/>
      <w:r>
        <w:t>Spotify Integration for alarm sound</w:t>
      </w:r>
      <w:bookmarkEnd w:id="13"/>
      <w:r w:rsidR="00296123">
        <w:t xml:space="preserve"> </w:t>
      </w:r>
    </w:p>
    <w:p w14:paraId="33D75B26" w14:textId="77777777" w:rsidR="000A3F14" w:rsidRDefault="00296123">
      <w:pPr>
        <w:pStyle w:val="berschrift2"/>
        <w:ind w:left="720" w:hanging="720"/>
      </w:pPr>
      <w:bookmarkStart w:id="14" w:name="_Toc465409258"/>
      <w:r>
        <w:t>Usability</w:t>
      </w:r>
      <w:bookmarkEnd w:id="14"/>
      <w:r>
        <w:t xml:space="preserve"> </w:t>
      </w:r>
    </w:p>
    <w:p w14:paraId="44DCCE81" w14:textId="39F1B6EA" w:rsidR="00B705BE" w:rsidRDefault="00B705BE" w:rsidP="00B705BE">
      <w:r w:rsidRPr="00B705BE">
        <w:tab/>
        <w:t xml:space="preserve">Ideally the app is simple enough to be understood right away but we plan on adding a short guided </w:t>
      </w:r>
      <w:r>
        <w:tab/>
      </w:r>
      <w:r w:rsidRPr="00B705BE">
        <w:t>tour through it that explains the usage.</w:t>
      </w:r>
    </w:p>
    <w:p w14:paraId="6DE21376" w14:textId="15119240" w:rsidR="00B705BE" w:rsidRDefault="00B705BE" w:rsidP="00B705BE">
      <w:pPr>
        <w:pStyle w:val="berschrift3"/>
      </w:pPr>
      <w:bookmarkStart w:id="15" w:name="_Toc465409259"/>
      <w:r>
        <w:t>Background Service</w:t>
      </w:r>
      <w:bookmarkEnd w:id="15"/>
    </w:p>
    <w:p w14:paraId="0AC837DA" w14:textId="10A2A922" w:rsidR="00B705BE" w:rsidRDefault="00B705BE" w:rsidP="00B705BE">
      <w:r>
        <w:tab/>
        <w:t xml:space="preserve">Sensitize the user for known weaknesses like the need to run the app in the background and to restart it </w:t>
      </w:r>
      <w:r>
        <w:tab/>
        <w:t xml:space="preserve">after device reboot. </w:t>
      </w:r>
    </w:p>
    <w:p w14:paraId="1AB8DA7D" w14:textId="77777777" w:rsidR="00B705BE" w:rsidRDefault="00B705BE" w:rsidP="00B705BE">
      <w:pPr>
        <w:pStyle w:val="berschrift3"/>
      </w:pPr>
      <w:bookmarkStart w:id="16" w:name="_Toc465409260"/>
      <w:r>
        <w:t>iOS Usability Standards</w:t>
      </w:r>
      <w:bookmarkEnd w:id="16"/>
    </w:p>
    <w:p w14:paraId="59900F7B" w14:textId="40A2A070" w:rsidR="000A3F14" w:rsidRDefault="00B705BE" w:rsidP="00B705BE">
      <w:pPr>
        <w:pStyle w:val="berschrift3"/>
      </w:pPr>
      <w:bookmarkStart w:id="17" w:name="_Toc465409261"/>
      <w:r>
        <w:t>As less as possible manual user input</w:t>
      </w:r>
      <w:bookmarkEnd w:id="17"/>
      <w:r w:rsidR="00296123">
        <w:t xml:space="preserve">  </w:t>
      </w:r>
    </w:p>
    <w:p w14:paraId="06AEC305" w14:textId="77777777" w:rsidR="000A3F14" w:rsidRDefault="00296123">
      <w:pPr>
        <w:pStyle w:val="berschrift2"/>
      </w:pPr>
      <w:bookmarkStart w:id="18" w:name="_Toc465409262"/>
      <w:r>
        <w:t>Reliability</w:t>
      </w:r>
      <w:bookmarkEnd w:id="18"/>
      <w:r>
        <w:t xml:space="preserve"> </w:t>
      </w:r>
    </w:p>
    <w:p w14:paraId="38808C6C" w14:textId="7C10BD83" w:rsidR="00EF514E" w:rsidRDefault="00EF514E" w:rsidP="00EF514E">
      <w:pPr>
        <w:pStyle w:val="berschrift3"/>
        <w:rPr>
          <w:lang w:val="de-DE" w:eastAsia="de-DE"/>
        </w:rPr>
      </w:pPr>
      <w:bookmarkStart w:id="19" w:name="_Toc465409263"/>
      <w:proofErr w:type="spellStart"/>
      <w:r>
        <w:rPr>
          <w:lang w:val="de-DE" w:eastAsia="de-DE"/>
        </w:rPr>
        <w:t>Only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local</w:t>
      </w:r>
      <w:proofErr w:type="spellEnd"/>
      <w:r>
        <w:rPr>
          <w:lang w:val="de-DE" w:eastAsia="de-DE"/>
        </w:rPr>
        <w:t xml:space="preserve"> </w:t>
      </w:r>
      <w:proofErr w:type="spellStart"/>
      <w:r>
        <w:rPr>
          <w:lang w:val="de-DE" w:eastAsia="de-DE"/>
        </w:rPr>
        <w:t>runtime</w:t>
      </w:r>
      <w:bookmarkEnd w:id="19"/>
      <w:proofErr w:type="spellEnd"/>
      <w:r>
        <w:rPr>
          <w:lang w:val="de-DE" w:eastAsia="de-DE"/>
        </w:rPr>
        <w:tab/>
      </w:r>
    </w:p>
    <w:p w14:paraId="7345E592" w14:textId="29433B6F" w:rsidR="00EF514E" w:rsidRPr="00EF514E" w:rsidRDefault="00EF514E" w:rsidP="00EF514E">
      <w:pPr>
        <w:widowControl/>
        <w:spacing w:line="240" w:lineRule="auto"/>
        <w:rPr>
          <w:sz w:val="24"/>
          <w:szCs w:val="24"/>
          <w:lang w:val="de-DE" w:eastAsia="de-DE"/>
        </w:rPr>
      </w:pP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Since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an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app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that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runs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exclusively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>
        <w:rPr>
          <w:rFonts w:ascii="Arial" w:hAnsi="Arial" w:cs="Arial"/>
          <w:color w:val="000000"/>
          <w:lang w:val="de-DE" w:eastAsia="de-DE"/>
        </w:rPr>
        <w:t>local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server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uptime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and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similar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things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are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not an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issue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. </w:t>
      </w: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Instead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reliabality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is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completely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dependent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on a </w:t>
      </w:r>
      <w:r>
        <w:rPr>
          <w:rFonts w:ascii="Arial" w:hAnsi="Arial" w:cs="Arial"/>
          <w:color w:val="000000"/>
          <w:lang w:val="de-DE" w:eastAsia="de-DE"/>
        </w:rPr>
        <w:tab/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good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 xml:space="preserve"> update </w:t>
      </w:r>
      <w:proofErr w:type="spellStart"/>
      <w:r w:rsidRPr="00EF514E">
        <w:rPr>
          <w:rFonts w:ascii="Arial" w:hAnsi="Arial" w:cs="Arial"/>
          <w:color w:val="000000"/>
          <w:lang w:val="de-DE" w:eastAsia="de-DE"/>
        </w:rPr>
        <w:t>chain</w:t>
      </w:r>
      <w:proofErr w:type="spellEnd"/>
      <w:r w:rsidRPr="00EF514E">
        <w:rPr>
          <w:rFonts w:ascii="Arial" w:hAnsi="Arial" w:cs="Arial"/>
          <w:color w:val="000000"/>
          <w:lang w:val="de-DE" w:eastAsia="de-DE"/>
        </w:rPr>
        <w:t>.</w:t>
      </w:r>
    </w:p>
    <w:p w14:paraId="486DCA63" w14:textId="43A5FC48" w:rsidR="000A3F14" w:rsidRDefault="00EF514E">
      <w:pPr>
        <w:pStyle w:val="berschrift3"/>
        <w:ind w:left="720" w:hanging="720"/>
      </w:pPr>
      <w:bookmarkStart w:id="20" w:name="_Toc465409264"/>
      <w:r>
        <w:t>Background Job Reliability</w:t>
      </w:r>
      <w:bookmarkEnd w:id="20"/>
    </w:p>
    <w:p w14:paraId="00CFEC39" w14:textId="51CC2B20" w:rsidR="00EF514E" w:rsidRPr="00EF514E" w:rsidRDefault="00EF514E" w:rsidP="00EF514E">
      <w:r>
        <w:tab/>
        <w:t>The app should run reliable due to the importance of setting the alarm right</w:t>
      </w:r>
    </w:p>
    <w:p w14:paraId="32FCD856" w14:textId="77777777" w:rsidR="000A3F14" w:rsidRDefault="00296123">
      <w:pPr>
        <w:pStyle w:val="berschrift2"/>
      </w:pPr>
      <w:bookmarkStart w:id="21" w:name="_Toc465409265"/>
      <w:r>
        <w:t>Performance</w:t>
      </w:r>
      <w:bookmarkEnd w:id="21"/>
    </w:p>
    <w:p w14:paraId="7177AEE4" w14:textId="1AAD6869" w:rsidR="000A3F14" w:rsidRDefault="00EF514E">
      <w:pPr>
        <w:pStyle w:val="berschrift3"/>
        <w:ind w:left="720" w:hanging="720"/>
      </w:pPr>
      <w:bookmarkStart w:id="22" w:name="_Toc465409266"/>
      <w:r>
        <w:t>Catch weak network access</w:t>
      </w:r>
      <w:bookmarkEnd w:id="22"/>
    </w:p>
    <w:p w14:paraId="6E7F38A9" w14:textId="21AD9D70" w:rsidR="00EF514E" w:rsidRPr="00EF514E" w:rsidRDefault="00EF514E" w:rsidP="00EF514E">
      <w:r>
        <w:tab/>
      </w:r>
      <w:proofErr w:type="spellStart"/>
      <w:r>
        <w:t>tbd</w:t>
      </w:r>
      <w:proofErr w:type="spellEnd"/>
    </w:p>
    <w:p w14:paraId="31262C37" w14:textId="75B3CD5A" w:rsidR="00856654" w:rsidRDefault="00296123" w:rsidP="00856654">
      <w:pPr>
        <w:pStyle w:val="berschrift2"/>
      </w:pPr>
      <w:bookmarkStart w:id="23" w:name="_Toc465409267"/>
      <w:r>
        <w:t>Supportability</w:t>
      </w:r>
      <w:bookmarkEnd w:id="23"/>
    </w:p>
    <w:p w14:paraId="525F114E" w14:textId="77777777" w:rsidR="00856654" w:rsidRPr="00856654" w:rsidRDefault="00856654" w:rsidP="00856654"/>
    <w:p w14:paraId="70CEAA84" w14:textId="437082E3" w:rsidR="007E6A1E" w:rsidRPr="007E6A1E" w:rsidRDefault="007E6A1E" w:rsidP="007E6A1E">
      <w:pPr>
        <w:pStyle w:val="berschrift4"/>
      </w:pPr>
      <w:proofErr w:type="spellStart"/>
      <w:r w:rsidRPr="007E6A1E">
        <w:t>Appstore</w:t>
      </w:r>
      <w:proofErr w:type="spellEnd"/>
    </w:p>
    <w:p w14:paraId="207B1A6A" w14:textId="2A9BC744" w:rsidR="00856654" w:rsidRPr="007E6A1E" w:rsidRDefault="00856654" w:rsidP="007E6A1E">
      <w:pPr>
        <w:ind w:left="720"/>
      </w:pPr>
      <w:r w:rsidRPr="007E6A1E">
        <w:t xml:space="preserve">To automatically push production updates to users the application will be deployed in the </w:t>
      </w:r>
      <w:proofErr w:type="spellStart"/>
      <w:r w:rsidRPr="007E6A1E">
        <w:t>AppStore</w:t>
      </w:r>
      <w:proofErr w:type="spellEnd"/>
      <w:r w:rsidRPr="007E6A1E">
        <w:t xml:space="preserve"> when finished. This makes updates easier and is the known standard for iOS applications.</w:t>
      </w:r>
    </w:p>
    <w:p w14:paraId="6013E442" w14:textId="77777777" w:rsidR="00B93CAE" w:rsidRDefault="00B93CAE" w:rsidP="007E6A1E">
      <w:pPr>
        <w:pStyle w:val="berschrift4"/>
      </w:pPr>
      <w:r>
        <w:t>Coding standards</w:t>
      </w:r>
    </w:p>
    <w:p w14:paraId="2DB12595" w14:textId="4E3DA733" w:rsidR="00856654" w:rsidRPr="007E6A1E" w:rsidRDefault="00856654" w:rsidP="007E6A1E">
      <w:pPr>
        <w:ind w:left="720"/>
      </w:pPr>
      <w:r w:rsidRPr="00856654">
        <w:t xml:space="preserve">The standard coding conventions for Swift will be used. This means for example not to </w:t>
      </w:r>
      <w:proofErr w:type="gramStart"/>
      <w:r w:rsidRPr="00856654">
        <w:t>use ;</w:t>
      </w:r>
      <w:proofErr w:type="gramEnd"/>
      <w:r w:rsidRPr="00856654">
        <w:t xml:space="preserve"> to</w:t>
      </w:r>
      <w:r w:rsidRPr="007E6A1E">
        <w:tab/>
      </w:r>
      <w:r w:rsidRPr="00856654">
        <w:t xml:space="preserve"> end a statement.</w:t>
      </w:r>
    </w:p>
    <w:p w14:paraId="7628AEA9" w14:textId="77777777" w:rsidR="00B93CAE" w:rsidRPr="00B93CAE" w:rsidRDefault="00B93CAE" w:rsidP="00B93CAE">
      <w:pPr>
        <w:pStyle w:val="berschrift4"/>
      </w:pPr>
      <w:r>
        <w:t>Variable Names</w:t>
      </w:r>
    </w:p>
    <w:p w14:paraId="11C17ECF" w14:textId="24A89502" w:rsidR="00B93CAE" w:rsidRDefault="0045352A" w:rsidP="00B93CAE">
      <w:pPr>
        <w:ind w:left="720"/>
      </w:pPr>
      <w:r>
        <w:t xml:space="preserve">To make our coding easier to ready for maintenance we want to use </w:t>
      </w:r>
      <w:r w:rsidR="00DC78CD">
        <w:t xml:space="preserve">code conventions. </w:t>
      </w:r>
      <w:r>
        <w:t>Due to the fact that variables in swift are declared with a type but with the universal statement ‘</w:t>
      </w:r>
      <w:proofErr w:type="spellStart"/>
      <w:r>
        <w:t>var</w:t>
      </w:r>
      <w:proofErr w:type="spellEnd"/>
      <w:r>
        <w:t xml:space="preserve">’ we will put </w:t>
      </w:r>
      <w:r w:rsidR="00B93CAE">
        <w:t>the type at the beginning to have this type identification allows us to see the type within the variable name even in deeper coding.</w:t>
      </w:r>
      <w:r w:rsidR="00296123">
        <w:t xml:space="preserve"> </w:t>
      </w:r>
    </w:p>
    <w:p w14:paraId="472A96F4" w14:textId="77777777" w:rsidR="00B93CAE" w:rsidRDefault="00B93CAE" w:rsidP="00B93CAE">
      <w:pPr>
        <w:pStyle w:val="berschrift4"/>
      </w:pPr>
      <w:r>
        <w:t>Lines per function</w:t>
      </w:r>
    </w:p>
    <w:p w14:paraId="47EDDA9E" w14:textId="77777777" w:rsidR="00B93CAE" w:rsidRPr="00B93CAE" w:rsidRDefault="00B93CAE" w:rsidP="00B93CAE">
      <w:pPr>
        <w:ind w:left="720"/>
      </w:pPr>
    </w:p>
    <w:p w14:paraId="0AE8C049" w14:textId="77777777" w:rsidR="00B93CAE" w:rsidRDefault="00B93CAE" w:rsidP="00B93CAE">
      <w:pPr>
        <w:ind w:left="720"/>
      </w:pPr>
    </w:p>
    <w:p w14:paraId="1E255EAE" w14:textId="77777777" w:rsidR="000A3F14" w:rsidRDefault="00296123">
      <w:pPr>
        <w:pStyle w:val="berschrift2"/>
      </w:pPr>
      <w:bookmarkStart w:id="24" w:name="_Toc465409268"/>
      <w:r>
        <w:t>Design Constraints</w:t>
      </w:r>
      <w:bookmarkEnd w:id="24"/>
    </w:p>
    <w:p w14:paraId="549A3516" w14:textId="48602D9F" w:rsidR="007E6A1E" w:rsidRPr="007E6A1E" w:rsidRDefault="007E6A1E" w:rsidP="007E6A1E">
      <w:pPr>
        <w:pStyle w:val="Textkrper"/>
      </w:pPr>
      <w:r>
        <w:t xml:space="preserve">The app will only use standard UI-Elements from the </w:t>
      </w:r>
      <w:proofErr w:type="spellStart"/>
      <w:r>
        <w:t>Xcode</w:t>
      </w:r>
      <w:proofErr w:type="spellEnd"/>
      <w:r>
        <w:t xml:space="preserve"> Library for iOS. </w:t>
      </w:r>
    </w:p>
    <w:p w14:paraId="58DACFAE" w14:textId="77777777" w:rsidR="000A3F14" w:rsidRDefault="00296123">
      <w:pPr>
        <w:pStyle w:val="berschrift2"/>
      </w:pPr>
      <w:bookmarkStart w:id="25" w:name="_Toc465409269"/>
      <w:r>
        <w:t>On-line User Documentation and Help System Requirements</w:t>
      </w:r>
      <w:bookmarkEnd w:id="25"/>
    </w:p>
    <w:p w14:paraId="04456980" w14:textId="110555F8" w:rsidR="00A73697" w:rsidRDefault="00A73697" w:rsidP="00A73697">
      <w:pPr>
        <w:pStyle w:val="berschrift3"/>
      </w:pPr>
      <w:bookmarkStart w:id="26" w:name="_Toc465409270"/>
      <w:r>
        <w:t>Guided introduction tour</w:t>
      </w:r>
      <w:bookmarkEnd w:id="26"/>
    </w:p>
    <w:p w14:paraId="090B493D" w14:textId="59456F34" w:rsidR="00A73697" w:rsidRPr="00A73697" w:rsidRDefault="00A73697" w:rsidP="00A73697">
      <w:r>
        <w:tab/>
        <w:t xml:space="preserve">Show every needed information and customizable </w:t>
      </w:r>
      <w:r w:rsidR="00691B81">
        <w:t>settings.</w:t>
      </w:r>
    </w:p>
    <w:p w14:paraId="0372B12F" w14:textId="77777777" w:rsidR="000A3F14" w:rsidRDefault="00296123">
      <w:pPr>
        <w:pStyle w:val="berschrift2"/>
      </w:pPr>
      <w:bookmarkStart w:id="27" w:name="_Toc465409271"/>
      <w:r>
        <w:t>Purchased Components</w:t>
      </w:r>
      <w:bookmarkEnd w:id="27"/>
    </w:p>
    <w:p w14:paraId="03FE9C73" w14:textId="67AFD0D5" w:rsidR="00691B81" w:rsidRDefault="00691B81" w:rsidP="00691B81">
      <w:pPr>
        <w:pStyle w:val="berschrift3"/>
      </w:pPr>
      <w:bookmarkStart w:id="28" w:name="_Toc465409272"/>
      <w:r>
        <w:t>Apple Developer License</w:t>
      </w:r>
      <w:bookmarkEnd w:id="28"/>
    </w:p>
    <w:p w14:paraId="601CB401" w14:textId="15F7838B" w:rsidR="00691B81" w:rsidRPr="00691B81" w:rsidRDefault="00691B81" w:rsidP="004D1C44">
      <w:r>
        <w:tab/>
        <w:t xml:space="preserve">Only needed for </w:t>
      </w:r>
      <w:proofErr w:type="spellStart"/>
      <w:r>
        <w:t>AppStore</w:t>
      </w:r>
      <w:proofErr w:type="spellEnd"/>
      <w:r>
        <w:t xml:space="preserve"> release</w:t>
      </w:r>
    </w:p>
    <w:p w14:paraId="62041CC8" w14:textId="77777777" w:rsidR="000A3F14" w:rsidRDefault="00296123">
      <w:pPr>
        <w:pStyle w:val="berschrift2"/>
      </w:pPr>
      <w:bookmarkStart w:id="29" w:name="_Toc465409273"/>
      <w:r>
        <w:t>Interfaces</w:t>
      </w:r>
      <w:bookmarkEnd w:id="29"/>
    </w:p>
    <w:p w14:paraId="39FEDA6F" w14:textId="77777777" w:rsidR="000A3F14" w:rsidRDefault="00296123">
      <w:pPr>
        <w:pStyle w:val="berschrift3"/>
        <w:ind w:left="720" w:hanging="720"/>
      </w:pPr>
      <w:bookmarkStart w:id="30" w:name="_Toc465409274"/>
      <w:r>
        <w:t>User Interfaces</w:t>
      </w:r>
      <w:bookmarkEnd w:id="30"/>
    </w:p>
    <w:p w14:paraId="2CC3124B" w14:textId="3D77E5FD" w:rsidR="007E6A1E" w:rsidRPr="007E6A1E" w:rsidRDefault="007E6A1E" w:rsidP="007E6A1E">
      <w:r>
        <w:tab/>
        <w:t>Touchscreen on iPhones and iPads</w:t>
      </w:r>
    </w:p>
    <w:p w14:paraId="2AE8F6AF" w14:textId="77777777" w:rsidR="000A3F14" w:rsidRDefault="00296123">
      <w:pPr>
        <w:pStyle w:val="berschrift3"/>
        <w:ind w:left="720" w:hanging="720"/>
      </w:pPr>
      <w:bookmarkStart w:id="31" w:name="_Toc465409275"/>
      <w:r>
        <w:t>Hardware Interfaces</w:t>
      </w:r>
      <w:bookmarkEnd w:id="31"/>
    </w:p>
    <w:p w14:paraId="78A2ADEC" w14:textId="2C9E1D86" w:rsidR="007E6A1E" w:rsidRPr="007E6A1E" w:rsidRDefault="007E6A1E" w:rsidP="007E6A1E">
      <w:r>
        <w:tab/>
        <w:t>n/a</w:t>
      </w:r>
    </w:p>
    <w:p w14:paraId="464C4F06" w14:textId="77777777" w:rsidR="000A3F14" w:rsidRDefault="00296123">
      <w:pPr>
        <w:pStyle w:val="berschrift3"/>
        <w:ind w:left="720" w:hanging="720"/>
      </w:pPr>
      <w:bookmarkStart w:id="32" w:name="_Toc465409276"/>
      <w:r>
        <w:t>Software Interfaces</w:t>
      </w:r>
      <w:bookmarkEnd w:id="32"/>
    </w:p>
    <w:p w14:paraId="48DF79C4" w14:textId="79D4A259" w:rsidR="007E6A1E" w:rsidRPr="007E6A1E" w:rsidRDefault="007E6A1E" w:rsidP="007E6A1E">
      <w:pPr>
        <w:pStyle w:val="berschrift4"/>
      </w:pPr>
      <w:r>
        <w:t>Google API</w:t>
      </w:r>
    </w:p>
    <w:p w14:paraId="71243B78" w14:textId="77777777" w:rsidR="000A3F14" w:rsidRDefault="00296123">
      <w:pPr>
        <w:pStyle w:val="berschrift3"/>
        <w:ind w:left="720" w:hanging="720"/>
      </w:pPr>
      <w:bookmarkStart w:id="33" w:name="_Toc465409277"/>
      <w:r>
        <w:t>Communications Interfaces</w:t>
      </w:r>
      <w:bookmarkEnd w:id="33"/>
    </w:p>
    <w:p w14:paraId="3A01FE05" w14:textId="797ADF47" w:rsidR="007E6A1E" w:rsidRPr="007E6A1E" w:rsidRDefault="007E6A1E" w:rsidP="007E6A1E">
      <w:r>
        <w:tab/>
      </w:r>
      <w:proofErr w:type="spellStart"/>
      <w:r>
        <w:t>tbd</w:t>
      </w:r>
      <w:proofErr w:type="spellEnd"/>
    </w:p>
    <w:p w14:paraId="27A771C2" w14:textId="77777777" w:rsidR="000A3F14" w:rsidRDefault="00296123">
      <w:pPr>
        <w:pStyle w:val="berschrift2"/>
      </w:pPr>
      <w:bookmarkStart w:id="34" w:name="_Toc465409278"/>
      <w:r>
        <w:t>Licensing Requirements</w:t>
      </w:r>
      <w:bookmarkEnd w:id="34"/>
    </w:p>
    <w:p w14:paraId="5DC3D4F9" w14:textId="77777777" w:rsidR="000A3F14" w:rsidRDefault="00296123">
      <w:pPr>
        <w:pStyle w:val="berschrift2"/>
      </w:pPr>
      <w:bookmarkStart w:id="35" w:name="_Toc465409279"/>
      <w:r>
        <w:t>Legal, Copyright, and Other Notices</w:t>
      </w:r>
      <w:bookmarkEnd w:id="35"/>
    </w:p>
    <w:p w14:paraId="294FC059" w14:textId="6D55D6E7" w:rsidR="00967926" w:rsidRPr="00967926" w:rsidRDefault="00967926" w:rsidP="00967926">
      <w:r>
        <w:tab/>
      </w:r>
      <w:r w:rsidRPr="00967926">
        <w:t xml:space="preserve">No notices yet. Maybe necessary once we use better graphics and want to put it in the </w:t>
      </w:r>
      <w:proofErr w:type="spellStart"/>
      <w:r w:rsidRPr="00967926">
        <w:t>AppStore</w:t>
      </w:r>
      <w:proofErr w:type="spellEnd"/>
      <w:r w:rsidRPr="00967926">
        <w:t>.</w:t>
      </w:r>
    </w:p>
    <w:p w14:paraId="3CCE48D2" w14:textId="77777777" w:rsidR="000A3F14" w:rsidRDefault="00296123">
      <w:pPr>
        <w:pStyle w:val="berschrift2"/>
      </w:pPr>
      <w:bookmarkStart w:id="36" w:name="_Toc465409280"/>
      <w:r>
        <w:t>Applicable Standards</w:t>
      </w:r>
      <w:bookmarkEnd w:id="36"/>
    </w:p>
    <w:p w14:paraId="46BBBFE5" w14:textId="2BBD9B12" w:rsidR="00F11B91" w:rsidRPr="00F11B91" w:rsidRDefault="00F11B91" w:rsidP="00F11B91">
      <w:pPr>
        <w:pStyle w:val="berschrift3"/>
      </w:pPr>
      <w:bookmarkStart w:id="37" w:name="_Toc465409281"/>
      <w:r>
        <w:t>iOS App Standards</w:t>
      </w:r>
      <w:bookmarkEnd w:id="37"/>
    </w:p>
    <w:p w14:paraId="628A6ADD" w14:textId="35C5D139" w:rsidR="00493D50" w:rsidRDefault="00296123" w:rsidP="00967926">
      <w:pPr>
        <w:pStyle w:val="berschrift1"/>
      </w:pPr>
      <w:bookmarkStart w:id="38" w:name="_Toc465409282"/>
      <w:r>
        <w:t>Supporting Information</w:t>
      </w:r>
      <w:bookmarkEnd w:id="38"/>
    </w:p>
    <w:p w14:paraId="00F83A79" w14:textId="53BD8979" w:rsidR="00967926" w:rsidRPr="00967926" w:rsidRDefault="00967926" w:rsidP="00967926">
      <w:r>
        <w:tab/>
      </w:r>
      <w:proofErr w:type="spellStart"/>
      <w:r>
        <w:t>tbd</w:t>
      </w:r>
      <w:proofErr w:type="spellEnd"/>
    </w:p>
    <w:sectPr w:rsidR="00967926" w:rsidRPr="0096792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9AFE5" w14:textId="77777777" w:rsidR="00FD07F0" w:rsidRDefault="00FD07F0">
      <w:pPr>
        <w:spacing w:line="240" w:lineRule="auto"/>
      </w:pPr>
      <w:r>
        <w:separator/>
      </w:r>
    </w:p>
  </w:endnote>
  <w:endnote w:type="continuationSeparator" w:id="0">
    <w:p w14:paraId="7458B497" w14:textId="77777777" w:rsidR="00FD07F0" w:rsidRDefault="00FD0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F1180" w14:textId="77777777" w:rsidR="000A3F14" w:rsidRDefault="0029612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EFF3C9C" w14:textId="77777777" w:rsidR="000A3F14" w:rsidRDefault="000A3F14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3F14" w14:paraId="0838C6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06EFF7" w14:textId="77777777" w:rsidR="000A3F14" w:rsidRDefault="0029612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308C4F" w14:textId="77777777" w:rsidR="000A3F14" w:rsidRDefault="00296123" w:rsidP="0045352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45352A">
            <w:t>penbo</w:t>
          </w:r>
          <w:proofErr w:type="spellEnd"/>
          <w:r w:rsidR="0045352A">
            <w:t xml:space="preserve"> Simplicity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B46D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83614E" w14:textId="77777777" w:rsidR="000A3F14" w:rsidRDefault="0029612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C25ECA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14:paraId="05212AB4" w14:textId="77777777" w:rsidR="000A3F14" w:rsidRDefault="000A3F14">
    <w:pPr>
      <w:pStyle w:val="Fuzeil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A4F73" w14:textId="77777777" w:rsidR="000A3F14" w:rsidRDefault="000A3F14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2395D" w14:textId="77777777" w:rsidR="00FD07F0" w:rsidRDefault="00FD07F0">
      <w:pPr>
        <w:spacing w:line="240" w:lineRule="auto"/>
      </w:pPr>
      <w:r>
        <w:separator/>
      </w:r>
    </w:p>
  </w:footnote>
  <w:footnote w:type="continuationSeparator" w:id="0">
    <w:p w14:paraId="225AC078" w14:textId="77777777" w:rsidR="00FD07F0" w:rsidRDefault="00FD0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E0566" w14:textId="77777777" w:rsidR="000A3F14" w:rsidRDefault="000A3F14">
    <w:pPr>
      <w:rPr>
        <w:sz w:val="24"/>
      </w:rPr>
    </w:pPr>
  </w:p>
  <w:p w14:paraId="52E1FD1C" w14:textId="77777777" w:rsidR="000A3F14" w:rsidRDefault="000A3F14">
    <w:pPr>
      <w:pBdr>
        <w:top w:val="single" w:sz="6" w:space="1" w:color="auto"/>
      </w:pBdr>
      <w:rPr>
        <w:sz w:val="24"/>
      </w:rPr>
    </w:pPr>
  </w:p>
  <w:p w14:paraId="42B7F9F5" w14:textId="77777777" w:rsidR="000A3F14" w:rsidRDefault="0045352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penbo</w:t>
    </w:r>
    <w:proofErr w:type="spellEnd"/>
    <w:r>
      <w:rPr>
        <w:rFonts w:ascii="Arial" w:hAnsi="Arial"/>
        <w:b/>
        <w:sz w:val="36"/>
      </w:rPr>
      <w:t xml:space="preserve"> Simplicity</w:t>
    </w:r>
  </w:p>
  <w:p w14:paraId="26FCFD3A" w14:textId="77777777" w:rsidR="000A3F14" w:rsidRDefault="000A3F14">
    <w:pPr>
      <w:pBdr>
        <w:bottom w:val="single" w:sz="6" w:space="1" w:color="auto"/>
      </w:pBdr>
      <w:jc w:val="right"/>
      <w:rPr>
        <w:sz w:val="24"/>
      </w:rPr>
    </w:pPr>
  </w:p>
  <w:p w14:paraId="528B7003" w14:textId="77777777" w:rsidR="000A3F14" w:rsidRDefault="000A3F14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3F14" w14:paraId="2E767698" w14:textId="77777777">
      <w:tc>
        <w:tcPr>
          <w:tcW w:w="6379" w:type="dxa"/>
        </w:tcPr>
        <w:p w14:paraId="6E2DC893" w14:textId="77777777" w:rsidR="000A3F14" w:rsidRDefault="0045352A" w:rsidP="0045352A">
          <w:r>
            <w:t>Smart Clock</w:t>
          </w:r>
        </w:p>
      </w:tc>
      <w:tc>
        <w:tcPr>
          <w:tcW w:w="3179" w:type="dxa"/>
        </w:tcPr>
        <w:p w14:paraId="6D74A1F7" w14:textId="77777777" w:rsidR="000A3F14" w:rsidRDefault="00296123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45352A">
            <w:t xml:space="preserve"> Version:           1.0</w:t>
          </w:r>
        </w:p>
      </w:tc>
    </w:tr>
    <w:tr w:rsidR="000A3F14" w14:paraId="7358A62D" w14:textId="77777777">
      <w:tc>
        <w:tcPr>
          <w:tcW w:w="6379" w:type="dxa"/>
        </w:tcPr>
        <w:p w14:paraId="11B0746C" w14:textId="77777777" w:rsidR="000A3F14" w:rsidRDefault="00E43916">
          <w:fldSimple w:instr=" TITLE  \* MERGEFORMAT ">
            <w:r w:rsidR="00493D50">
              <w:t>Software Requirements Specification</w:t>
            </w:r>
          </w:fldSimple>
        </w:p>
      </w:tc>
      <w:tc>
        <w:tcPr>
          <w:tcW w:w="3179" w:type="dxa"/>
        </w:tcPr>
        <w:p w14:paraId="396F067C" w14:textId="77777777" w:rsidR="000A3F14" w:rsidRDefault="00296123" w:rsidP="0045352A">
          <w:r>
            <w:t xml:space="preserve">  Date:  </w:t>
          </w:r>
          <w:r w:rsidR="0045352A">
            <w:t>22/10/16</w:t>
          </w:r>
        </w:p>
      </w:tc>
    </w:tr>
    <w:tr w:rsidR="000A3F14" w14:paraId="38B39CB2" w14:textId="77777777">
      <w:tc>
        <w:tcPr>
          <w:tcW w:w="9558" w:type="dxa"/>
          <w:gridSpan w:val="2"/>
        </w:tcPr>
        <w:p w14:paraId="2AEBF21A" w14:textId="77777777" w:rsidR="000A3F14" w:rsidRDefault="00296123">
          <w:r>
            <w:t>&lt;document identifier&gt;</w:t>
          </w:r>
        </w:p>
      </w:tc>
    </w:tr>
  </w:tbl>
  <w:p w14:paraId="5D8F3CEB" w14:textId="77777777" w:rsidR="000A3F14" w:rsidRDefault="000A3F14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F9076" w14:textId="77777777" w:rsidR="000A3F14" w:rsidRDefault="000A3F1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>
    <w:nsid w:val="323977EA"/>
    <w:multiLevelType w:val="multilevel"/>
    <w:tmpl w:val="181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572E587A"/>
    <w:multiLevelType w:val="multilevel"/>
    <w:tmpl w:val="F196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50"/>
    <w:rsid w:val="000A3F14"/>
    <w:rsid w:val="000B18AC"/>
    <w:rsid w:val="00255E25"/>
    <w:rsid w:val="00296123"/>
    <w:rsid w:val="00353A95"/>
    <w:rsid w:val="0045352A"/>
    <w:rsid w:val="00493D50"/>
    <w:rsid w:val="004D1C44"/>
    <w:rsid w:val="00675269"/>
    <w:rsid w:val="00691B81"/>
    <w:rsid w:val="006B46D6"/>
    <w:rsid w:val="007E6A1E"/>
    <w:rsid w:val="00856654"/>
    <w:rsid w:val="00967926"/>
    <w:rsid w:val="00A73697"/>
    <w:rsid w:val="00B47387"/>
    <w:rsid w:val="00B705BE"/>
    <w:rsid w:val="00B93CAE"/>
    <w:rsid w:val="00C25ECA"/>
    <w:rsid w:val="00CD2154"/>
    <w:rsid w:val="00DC78CD"/>
    <w:rsid w:val="00E43916"/>
    <w:rsid w:val="00EF514E"/>
    <w:rsid w:val="00F11B91"/>
    <w:rsid w:val="00FD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E569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7E6A1E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3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penbo-simplicity.de/wordpress/index.php/vision)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srs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4BB9CF-C7E6-6446-88A7-E3F78541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C:\temp\rup_srs-1.dot</Template>
  <TotalTime>0</TotalTime>
  <Pages>6</Pages>
  <Words>751</Words>
  <Characters>4736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Prof. Kay Margarethe Berkling, PhD</dc:creator>
  <cp:lastModifiedBy>Benedikt Bosshammer</cp:lastModifiedBy>
  <cp:revision>15</cp:revision>
  <cp:lastPrinted>1899-12-31T23:00:00Z</cp:lastPrinted>
  <dcterms:created xsi:type="dcterms:W3CDTF">2016-10-22T07:50:00Z</dcterms:created>
  <dcterms:modified xsi:type="dcterms:W3CDTF">2016-10-28T07:14:00Z</dcterms:modified>
</cp:coreProperties>
</file>