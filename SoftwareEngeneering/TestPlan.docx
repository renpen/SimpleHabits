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06889" w14:textId="77777777" w:rsidR="0096234C" w:rsidRDefault="00026131">
      <w:pPr>
        <w:pStyle w:val="Project"/>
      </w:pPr>
      <w:r>
        <w:t>Penbo</w:t>
      </w:r>
      <w:r w:rsidR="00EF37BB">
        <w:t xml:space="preserve"> Simplicity</w:t>
      </w:r>
    </w:p>
    <w:p w14:paraId="56B721E4" w14:textId="77777777" w:rsidR="0096234C" w:rsidRDefault="00F96AC2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26131">
        <w:t xml:space="preserve"> </w:t>
      </w:r>
      <w:r w:rsidR="001D6BB3">
        <w:t>Test Plan</w:t>
      </w:r>
      <w:r>
        <w:fldChar w:fldCharType="end"/>
      </w:r>
    </w:p>
    <w:p w14:paraId="4A9C04AA" w14:textId="77777777" w:rsidR="0096234C" w:rsidRDefault="0096234C"/>
    <w:p w14:paraId="5E6BC99E" w14:textId="3ADDE641" w:rsidR="0096234C" w:rsidRDefault="001E730E">
      <w:pPr>
        <w:pStyle w:val="Titel"/>
        <w:jc w:val="right"/>
        <w:rPr>
          <w:sz w:val="28"/>
        </w:rPr>
      </w:pPr>
      <w:r>
        <w:rPr>
          <w:sz w:val="28"/>
        </w:rPr>
        <w:t>Version 1.4</w:t>
      </w:r>
    </w:p>
    <w:p w14:paraId="6822A6C3" w14:textId="77777777" w:rsidR="0096234C" w:rsidRDefault="0096234C">
      <w:pPr>
        <w:pStyle w:val="Titel"/>
        <w:rPr>
          <w:sz w:val="28"/>
        </w:rPr>
      </w:pPr>
    </w:p>
    <w:p w14:paraId="1464640E" w14:textId="77777777" w:rsidR="0096234C" w:rsidRDefault="0096234C">
      <w:pPr>
        <w:jc w:val="right"/>
      </w:pPr>
    </w:p>
    <w:p w14:paraId="6A5F1F10" w14:textId="77777777" w:rsidR="0096234C" w:rsidRDefault="0096234C" w:rsidP="00F254D3">
      <w:pPr>
        <w:pStyle w:val="InfoBlue"/>
        <w:sectPr w:rsidR="0096234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E378892" w14:textId="77777777" w:rsidR="0096234C" w:rsidRDefault="0096234C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34C" w14:paraId="66C33338" w14:textId="77777777">
        <w:tc>
          <w:tcPr>
            <w:tcW w:w="2304" w:type="dxa"/>
            <w:shd w:val="pct5" w:color="auto" w:fill="auto"/>
          </w:tcPr>
          <w:p w14:paraId="137F282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10331A5C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138700E2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D39A030" w14:textId="77777777" w:rsidR="0096234C" w:rsidRDefault="009623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6234C" w14:paraId="3F729D8F" w14:textId="77777777">
        <w:trPr>
          <w:cantSplit/>
        </w:trPr>
        <w:tc>
          <w:tcPr>
            <w:tcW w:w="2304" w:type="dxa"/>
          </w:tcPr>
          <w:p w14:paraId="6990C6C1" w14:textId="77777777" w:rsidR="0096234C" w:rsidRDefault="00026131" w:rsidP="001D6BB3">
            <w:pPr>
              <w:pStyle w:val="Tabletext"/>
            </w:pPr>
            <w:r>
              <w:t>23</w:t>
            </w:r>
            <w:r w:rsidR="0096234C">
              <w:t>/</w:t>
            </w:r>
            <w:r w:rsidR="001D6BB3">
              <w:t>04</w:t>
            </w:r>
            <w:r w:rsidR="0096234C">
              <w:t>/</w:t>
            </w:r>
            <w:r w:rsidR="001D6BB3">
              <w:t>2017</w:t>
            </w:r>
          </w:p>
        </w:tc>
        <w:tc>
          <w:tcPr>
            <w:tcW w:w="1152" w:type="dxa"/>
          </w:tcPr>
          <w:p w14:paraId="7225CB07" w14:textId="77777777" w:rsidR="0096234C" w:rsidRDefault="001D6B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EEAC17B" w14:textId="6AB8B049" w:rsidR="0096234C" w:rsidRDefault="008A1B94">
            <w:pPr>
              <w:pStyle w:val="Tabletext"/>
            </w:pPr>
            <w:r>
              <w:t>Creation</w:t>
            </w:r>
          </w:p>
        </w:tc>
        <w:tc>
          <w:tcPr>
            <w:tcW w:w="2304" w:type="dxa"/>
          </w:tcPr>
          <w:p w14:paraId="7F0D61EC" w14:textId="77777777" w:rsidR="0096234C" w:rsidRDefault="00026131">
            <w:pPr>
              <w:pStyle w:val="Tabletext"/>
            </w:pPr>
            <w:r>
              <w:t>Benedikt Bosshammer</w:t>
            </w:r>
          </w:p>
        </w:tc>
      </w:tr>
      <w:tr w:rsidR="0096234C" w14:paraId="769A79A7" w14:textId="77777777">
        <w:trPr>
          <w:cantSplit/>
        </w:trPr>
        <w:tc>
          <w:tcPr>
            <w:tcW w:w="2304" w:type="dxa"/>
          </w:tcPr>
          <w:p w14:paraId="2B13567C" w14:textId="71BB356D" w:rsidR="0096234C" w:rsidRDefault="008A1B94">
            <w:pPr>
              <w:pStyle w:val="Tabletext"/>
            </w:pPr>
            <w:r>
              <w:t>24/04/2017</w:t>
            </w:r>
          </w:p>
        </w:tc>
        <w:tc>
          <w:tcPr>
            <w:tcW w:w="1152" w:type="dxa"/>
          </w:tcPr>
          <w:p w14:paraId="1FE99D3A" w14:textId="2E4F772A" w:rsidR="0096234C" w:rsidRDefault="00AA078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0418D2A" w14:textId="35FD7D1A" w:rsidR="0096234C" w:rsidRDefault="008A1B94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4DD16EF5" w14:textId="58B51481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96234C" w14:paraId="648C0BD8" w14:textId="77777777">
        <w:trPr>
          <w:cantSplit/>
        </w:trPr>
        <w:tc>
          <w:tcPr>
            <w:tcW w:w="2304" w:type="dxa"/>
          </w:tcPr>
          <w:p w14:paraId="1F39F4E7" w14:textId="7590AEB1" w:rsidR="0096234C" w:rsidRDefault="008A1B94">
            <w:pPr>
              <w:pStyle w:val="Tabletext"/>
            </w:pPr>
            <w:r>
              <w:t>04/05/2017</w:t>
            </w:r>
          </w:p>
        </w:tc>
        <w:tc>
          <w:tcPr>
            <w:tcW w:w="1152" w:type="dxa"/>
          </w:tcPr>
          <w:p w14:paraId="0D7517DD" w14:textId="78B0B0E2" w:rsidR="0096234C" w:rsidRDefault="00AA078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602139DF" w14:textId="1F3177E2" w:rsidR="0096234C" w:rsidRDefault="008A1B94">
            <w:pPr>
              <w:pStyle w:val="Tabletext"/>
            </w:pPr>
            <w:r>
              <w:t>Test Configuration</w:t>
            </w:r>
          </w:p>
        </w:tc>
        <w:tc>
          <w:tcPr>
            <w:tcW w:w="2304" w:type="dxa"/>
          </w:tcPr>
          <w:p w14:paraId="75B60FE0" w14:textId="47D0DD49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96234C" w14:paraId="423D0FBA" w14:textId="77777777">
        <w:trPr>
          <w:cantSplit/>
        </w:trPr>
        <w:tc>
          <w:tcPr>
            <w:tcW w:w="2304" w:type="dxa"/>
          </w:tcPr>
          <w:p w14:paraId="6BAF46E4" w14:textId="4A8AB7B5" w:rsidR="0096234C" w:rsidRDefault="008A1B94">
            <w:pPr>
              <w:pStyle w:val="Tabletext"/>
            </w:pPr>
            <w:r>
              <w:t>08/05/2017</w:t>
            </w:r>
            <w:bookmarkStart w:id="0" w:name="_GoBack"/>
            <w:bookmarkEnd w:id="0"/>
          </w:p>
        </w:tc>
        <w:tc>
          <w:tcPr>
            <w:tcW w:w="1152" w:type="dxa"/>
          </w:tcPr>
          <w:p w14:paraId="3E3F8879" w14:textId="75920E82" w:rsidR="0096234C" w:rsidRDefault="00AA078D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14:paraId="26635650" w14:textId="52A8577F" w:rsidR="0096234C" w:rsidRDefault="008A1B94" w:rsidP="008A1B94">
            <w:pPr>
              <w:pStyle w:val="Tabletext"/>
            </w:pPr>
            <w:r>
              <w:t>Additions to Test Configuration</w:t>
            </w:r>
          </w:p>
        </w:tc>
        <w:tc>
          <w:tcPr>
            <w:tcW w:w="2304" w:type="dxa"/>
          </w:tcPr>
          <w:p w14:paraId="4BF2F20F" w14:textId="32C61E99" w:rsidR="0096234C" w:rsidRDefault="008A1B94">
            <w:pPr>
              <w:pStyle w:val="Tabletext"/>
            </w:pPr>
            <w:r>
              <w:t>Benedikt Bosshammer</w:t>
            </w:r>
          </w:p>
        </w:tc>
      </w:tr>
      <w:tr w:rsidR="00AA078D" w14:paraId="1C647005" w14:textId="77777777" w:rsidTr="006B4905">
        <w:trPr>
          <w:cantSplit/>
          <w:trHeight w:val="348"/>
        </w:trPr>
        <w:tc>
          <w:tcPr>
            <w:tcW w:w="2304" w:type="dxa"/>
          </w:tcPr>
          <w:p w14:paraId="57514A31" w14:textId="14D570DC" w:rsidR="00AA078D" w:rsidRDefault="006B4905">
            <w:pPr>
              <w:pStyle w:val="Tabletext"/>
            </w:pPr>
            <w:r>
              <w:t>18/06/2017</w:t>
            </w:r>
          </w:p>
        </w:tc>
        <w:tc>
          <w:tcPr>
            <w:tcW w:w="1152" w:type="dxa"/>
          </w:tcPr>
          <w:p w14:paraId="64980E8B" w14:textId="7866AFF5" w:rsidR="00AA078D" w:rsidRDefault="00AA078D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14:paraId="3872D50B" w14:textId="5B576F2D" w:rsidR="00AA078D" w:rsidRDefault="006B4905">
            <w:pPr>
              <w:pStyle w:val="Tabletext"/>
            </w:pPr>
            <w:r>
              <w:t>UI-Tests linked</w:t>
            </w:r>
          </w:p>
        </w:tc>
        <w:tc>
          <w:tcPr>
            <w:tcW w:w="2304" w:type="dxa"/>
          </w:tcPr>
          <w:p w14:paraId="2863EC13" w14:textId="620E6A1F" w:rsidR="00AA078D" w:rsidRDefault="006B4905">
            <w:pPr>
              <w:pStyle w:val="Tabletext"/>
            </w:pPr>
            <w:r>
              <w:t>René Penkert</w:t>
            </w:r>
          </w:p>
        </w:tc>
      </w:tr>
    </w:tbl>
    <w:p w14:paraId="3B912A16" w14:textId="77777777" w:rsidR="0096234C" w:rsidRDefault="0096234C"/>
    <w:p w14:paraId="4B086DD3" w14:textId="77777777" w:rsidR="0096234C" w:rsidRDefault="0096234C">
      <w:pPr>
        <w:pStyle w:val="Titel"/>
      </w:pPr>
      <w:r>
        <w:br w:type="page"/>
      </w:r>
      <w:r>
        <w:lastRenderedPageBreak/>
        <w:t>Table of Contents</w:t>
      </w:r>
    </w:p>
    <w:p w14:paraId="6AF38748" w14:textId="77777777" w:rsidR="00637F4A" w:rsidRDefault="0096234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37F4A">
        <w:rPr>
          <w:noProof/>
        </w:rPr>
        <w:t>1.</w:t>
      </w:r>
      <w:r w:rsidR="00637F4A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637F4A">
        <w:rPr>
          <w:noProof/>
        </w:rPr>
        <w:t>Introduction</w:t>
      </w:r>
      <w:r w:rsidR="00637F4A">
        <w:rPr>
          <w:noProof/>
        </w:rPr>
        <w:tab/>
      </w:r>
      <w:r w:rsidR="00637F4A">
        <w:rPr>
          <w:noProof/>
        </w:rPr>
        <w:fldChar w:fldCharType="begin"/>
      </w:r>
      <w:r w:rsidR="00637F4A">
        <w:rPr>
          <w:noProof/>
        </w:rPr>
        <w:instrText xml:space="preserve"> PAGEREF _Toc485481928 \h </w:instrText>
      </w:r>
      <w:r w:rsidR="00637F4A">
        <w:rPr>
          <w:noProof/>
        </w:rPr>
      </w:r>
      <w:r w:rsidR="00637F4A">
        <w:rPr>
          <w:noProof/>
        </w:rPr>
        <w:fldChar w:fldCharType="separate"/>
      </w:r>
      <w:r w:rsidR="00637F4A">
        <w:rPr>
          <w:noProof/>
        </w:rPr>
        <w:t>4</w:t>
      </w:r>
      <w:r w:rsidR="00637F4A">
        <w:rPr>
          <w:noProof/>
        </w:rPr>
        <w:fldChar w:fldCharType="end"/>
      </w:r>
    </w:p>
    <w:p w14:paraId="1B99B3F1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98F5D8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C62BE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04F5DA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589C82" w14:textId="77777777" w:rsid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93225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85864A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7D9E5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09187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4BAFAD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9F4C34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3B1DE4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Unit-Testing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673BE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with end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C3178A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6AE8F7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7831C9" w14:textId="77777777" w:rsidR="00637F4A" w:rsidRPr="00637F4A" w:rsidRDefault="00637F4A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1AAEA2" w14:textId="77777777" w:rsidR="00637F4A" w:rsidRPr="00637F4A" w:rsidRDefault="00637F4A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4.1.2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AA42AF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CD1882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31DA0B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868EEB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5.3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25ACAF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6.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5E6AD9" w14:textId="77777777" w:rsidR="00637F4A" w:rsidRPr="00560C1F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</w:t>
      </w:r>
      <w:r w:rsidRPr="00560C1F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35E64A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D08E75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F5F5B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7.3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E07E2B" w14:textId="77777777" w:rsidR="00637F4A" w:rsidRPr="00637F4A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5507CC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8.1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18F539" w14:textId="77777777" w:rsidR="00637F4A" w:rsidRPr="00637F4A" w:rsidRDefault="00637F4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8.2</w:t>
      </w:r>
      <w:r w:rsidRPr="00637F4A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847CED" w14:textId="77777777" w:rsidR="00637F4A" w:rsidRPr="00AA078D" w:rsidRDefault="00637F4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9.</w:t>
      </w:r>
      <w:r w:rsidRPr="00AA078D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B95542" w14:textId="77777777" w:rsidR="00637F4A" w:rsidRPr="00AA078D" w:rsidRDefault="00637F4A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10.</w:t>
      </w:r>
      <w:r w:rsidRPr="00AA078D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Metrics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_Toc485481959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BC95F1" w14:textId="03D3327F" w:rsidR="0096234C" w:rsidRDefault="0096234C">
      <w:pPr>
        <w:pStyle w:val="MainTitle"/>
        <w:ind w:left="450" w:firstLine="450"/>
      </w:pPr>
      <w:r>
        <w:fldChar w:fldCharType="end"/>
      </w:r>
      <w:r>
        <w:br w:type="page"/>
      </w:r>
      <w:r w:rsidR="00F96AC2">
        <w:lastRenderedPageBreak/>
        <w:fldChar w:fldCharType="begin"/>
      </w:r>
      <w:r w:rsidR="00F96AC2">
        <w:instrText xml:space="preserve"> TITLE  \* MERGEFORMAT </w:instrText>
      </w:r>
      <w:r w:rsidR="00F96AC2">
        <w:fldChar w:fldCharType="separate"/>
      </w:r>
      <w:r w:rsidR="00B17C93">
        <w:t>Master</w:t>
      </w:r>
      <w:r w:rsidR="001D6BB3">
        <w:t xml:space="preserve"> Test Plan</w:t>
      </w:r>
      <w:r w:rsidR="00F96AC2">
        <w:fldChar w:fldCharType="end"/>
      </w:r>
    </w:p>
    <w:p w14:paraId="7FD0EA28" w14:textId="77777777" w:rsidR="0096234C" w:rsidRDefault="0096234C">
      <w:pPr>
        <w:pStyle w:val="berschrift1"/>
      </w:pPr>
      <w:bookmarkStart w:id="1" w:name="_Toc433104436"/>
      <w:bookmarkStart w:id="2" w:name="_Toc485481928"/>
      <w:r>
        <w:t>Introduction</w:t>
      </w:r>
      <w:bookmarkEnd w:id="1"/>
      <w:bookmarkEnd w:id="2"/>
    </w:p>
    <w:p w14:paraId="0CB3F5CC" w14:textId="77777777" w:rsidR="0096234C" w:rsidRDefault="0096234C">
      <w:pPr>
        <w:pStyle w:val="berschrift2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485481929"/>
      <w:r>
        <w:t>Purpose</w:t>
      </w:r>
      <w:bookmarkEnd w:id="3"/>
      <w:bookmarkEnd w:id="4"/>
      <w:bookmarkEnd w:id="5"/>
      <w:bookmarkEnd w:id="6"/>
      <w:bookmarkEnd w:id="7"/>
      <w:bookmarkEnd w:id="8"/>
    </w:p>
    <w:p w14:paraId="6EE950EC" w14:textId="77777777" w:rsidR="0096234C" w:rsidRDefault="0096234C" w:rsidP="00184051">
      <w:pPr>
        <w:pStyle w:val="Textkrper"/>
        <w:ind w:left="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14:paraId="07D26852" w14:textId="77777777" w:rsidR="0096234C" w:rsidRDefault="0096234C" w:rsidP="00184051">
      <w:pPr>
        <w:pStyle w:val="Textkrper"/>
        <w:ind w:left="0"/>
      </w:pPr>
      <w:r>
        <w:t xml:space="preserve">This </w:t>
      </w:r>
      <w:r>
        <w:rPr>
          <w:i/>
          <w:iCs/>
        </w:rPr>
        <w:t xml:space="preserve">Test Plan </w:t>
      </w:r>
      <w:r w:rsidR="001B6D56">
        <w:t xml:space="preserve">for the Alarm Clock </w:t>
      </w:r>
      <w:r>
        <w:t>supports the following objectives:</w:t>
      </w:r>
    </w:p>
    <w:p w14:paraId="48A16214" w14:textId="5714CA30" w:rsidR="001D6BB3" w:rsidRDefault="00B773FB" w:rsidP="00184051">
      <w:pPr>
        <w:pStyle w:val="Textkrper"/>
        <w:numPr>
          <w:ilvl w:val="0"/>
          <w:numId w:val="42"/>
        </w:numPr>
        <w:ind w:left="720"/>
      </w:pPr>
      <w:r>
        <w:t>Decrease the number of bugs to ensure trouble-free usage</w:t>
      </w:r>
    </w:p>
    <w:p w14:paraId="319C5FD2" w14:textId="1EFBC1C5" w:rsidR="00B773FB" w:rsidRDefault="00B773FB" w:rsidP="00184051">
      <w:pPr>
        <w:pStyle w:val="Textkrper"/>
        <w:numPr>
          <w:ilvl w:val="0"/>
          <w:numId w:val="42"/>
        </w:numPr>
        <w:ind w:left="720"/>
      </w:pPr>
      <w:r>
        <w:t>Provide an easy and comfortable use to the users</w:t>
      </w:r>
    </w:p>
    <w:p w14:paraId="17126236" w14:textId="0954B972" w:rsidR="0096234C" w:rsidRDefault="0096234C" w:rsidP="0096234C">
      <w:pPr>
        <w:pStyle w:val="berschrift2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485481930"/>
      <w:r>
        <w:t>Scop</w:t>
      </w:r>
      <w:bookmarkEnd w:id="9"/>
      <w:bookmarkEnd w:id="10"/>
      <w:bookmarkEnd w:id="11"/>
      <w:bookmarkEnd w:id="12"/>
      <w:bookmarkEnd w:id="13"/>
      <w:bookmarkEnd w:id="14"/>
      <w:r>
        <w:t>e</w:t>
      </w:r>
      <w:bookmarkEnd w:id="15"/>
    </w:p>
    <w:p w14:paraId="6824BC0B" w14:textId="12B91248" w:rsidR="00E46A9B" w:rsidRPr="00E46A9B" w:rsidRDefault="00E46A9B" w:rsidP="00184051">
      <w:r>
        <w:t xml:space="preserve">Our scope of the testing consists of the following </w:t>
      </w:r>
      <w:r w:rsidR="00E737F2">
        <w:t>two</w:t>
      </w:r>
      <w:r>
        <w:t xml:space="preserve"> parts:</w:t>
      </w:r>
    </w:p>
    <w:p w14:paraId="105BEB6A" w14:textId="43246668" w:rsidR="000858AE" w:rsidRPr="00732C6F" w:rsidRDefault="000858AE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 w:rsidRPr="00732C6F">
        <w:rPr>
          <w:rFonts w:ascii="TimesNewRomanPSMT" w:cs="TimesNewRomanPSMT"/>
        </w:rPr>
        <w:t xml:space="preserve">Integration Testing with </w:t>
      </w:r>
      <w:r w:rsidR="001B6D56" w:rsidRPr="00732C6F">
        <w:rPr>
          <w:rFonts w:ascii="TimesNewRomanPSMT" w:cs="TimesNewRomanPSMT"/>
        </w:rPr>
        <w:t>Xcode Server and Xcode Unit-Tests</w:t>
      </w:r>
    </w:p>
    <w:p w14:paraId="32CD16B6" w14:textId="5F3B6E0D" w:rsidR="00E46A9B" w:rsidRPr="00732C6F" w:rsidRDefault="001B6D56" w:rsidP="00184051">
      <w:pPr>
        <w:pStyle w:val="Listenabsatz"/>
        <w:widowControl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720"/>
        <w:rPr>
          <w:rFonts w:ascii="TimesNewRomanPSMT" w:cs="TimesNewRomanPSMT"/>
        </w:rPr>
      </w:pPr>
      <w:r w:rsidRPr="00732C6F">
        <w:rPr>
          <w:rFonts w:ascii="TimesNewRomanPSMT" w:cs="TimesNewRomanPSMT"/>
        </w:rPr>
        <w:t>Xcode User Interface-Tests</w:t>
      </w:r>
    </w:p>
    <w:p w14:paraId="38B39443" w14:textId="1F6EE763" w:rsidR="00E46A9B" w:rsidRDefault="00E46A9B" w:rsidP="00184051">
      <w:pPr>
        <w:widowControl/>
        <w:autoSpaceDE w:val="0"/>
        <w:autoSpaceDN w:val="0"/>
        <w:adjustRightInd w:val="0"/>
        <w:spacing w:line="240" w:lineRule="auto"/>
        <w:rPr>
          <w:rFonts w:ascii="TimesNewRomanPSMT" w:cs="TimesNewRomanPSMT"/>
        </w:rPr>
      </w:pPr>
      <w:r>
        <w:rPr>
          <w:rFonts w:ascii="TimesNewRomanPSMT" w:cs="TimesNewRomanPSMT"/>
        </w:rPr>
        <w:t>In addition, we want to the test the user interface with end users before the first release.</w:t>
      </w:r>
    </w:p>
    <w:p w14:paraId="2DC1B754" w14:textId="77777777" w:rsidR="0096234C" w:rsidRDefault="0096234C">
      <w:pPr>
        <w:pStyle w:val="berschrift2"/>
      </w:pPr>
      <w:bookmarkStart w:id="21" w:name="_Toc485481931"/>
      <w:r>
        <w:t>Intended Audience</w:t>
      </w:r>
      <w:bookmarkEnd w:id="21"/>
    </w:p>
    <w:p w14:paraId="59895AC9" w14:textId="74DC0072" w:rsidR="00723ECE" w:rsidRPr="00723ECE" w:rsidRDefault="00723ECE" w:rsidP="00184051">
      <w:r>
        <w:t>This document is intended for advanced readers. It’s a technical document that doesn’t describe the application for the users and should only be read by developers.</w:t>
      </w:r>
    </w:p>
    <w:p w14:paraId="199D6A2B" w14:textId="3FC5FD81" w:rsidR="0096234C" w:rsidRDefault="0096234C">
      <w:pPr>
        <w:pStyle w:val="berschrift2"/>
      </w:pPr>
      <w:bookmarkStart w:id="22" w:name="_Toc485481932"/>
      <w:r>
        <w:t>Document Terminology and Acronyms</w:t>
      </w:r>
      <w:bookmarkEnd w:id="22"/>
    </w:p>
    <w:p w14:paraId="46FEAEBD" w14:textId="77777777" w:rsidR="00850B4B" w:rsidRDefault="00850B4B" w:rsidP="00184051">
      <w:r>
        <w:t>n/a</w:t>
      </w:r>
    </w:p>
    <w:p w14:paraId="4CE880A2" w14:textId="77777777" w:rsidR="008D7546" w:rsidRPr="008D7546" w:rsidRDefault="008D7546" w:rsidP="008D7546">
      <w:pPr>
        <w:pStyle w:val="berschrift2"/>
      </w:pPr>
      <w:bookmarkStart w:id="23" w:name="_Toc485481933"/>
      <w:bookmarkStart w:id="24" w:name="_Toc314978532"/>
      <w:bookmarkStart w:id="25" w:name="_Toc324843638"/>
      <w:bookmarkStart w:id="26" w:name="_Toc324851945"/>
      <w:bookmarkStart w:id="27" w:name="_Toc324915528"/>
      <w:bookmarkStart w:id="28" w:name="_Toc433104441"/>
      <w:r>
        <w:t>References</w:t>
      </w:r>
      <w:bookmarkEnd w:id="23"/>
    </w:p>
    <w:bookmarkEnd w:id="24"/>
    <w:bookmarkEnd w:id="25"/>
    <w:bookmarkEnd w:id="26"/>
    <w:bookmarkEnd w:id="27"/>
    <w:bookmarkEnd w:id="28"/>
    <w:p w14:paraId="5251F2E4" w14:textId="03AFB522" w:rsidR="008D7546" w:rsidRPr="00850B4B" w:rsidRDefault="008D7546" w:rsidP="00184051">
      <w:r>
        <w:t>n/a</w:t>
      </w:r>
    </w:p>
    <w:p w14:paraId="61B4FBC5" w14:textId="77777777" w:rsidR="0096234C" w:rsidRDefault="0096234C">
      <w:pPr>
        <w:pStyle w:val="berschrift1"/>
        <w:keepNext w:val="0"/>
      </w:pPr>
      <w:bookmarkStart w:id="29" w:name="_Toc485481934"/>
      <w:bookmarkEnd w:id="16"/>
      <w:bookmarkEnd w:id="17"/>
      <w:bookmarkEnd w:id="18"/>
      <w:bookmarkEnd w:id="19"/>
      <w:bookmarkEnd w:id="20"/>
      <w:r>
        <w:t>Evaluation Mission and Test Motivation</w:t>
      </w:r>
      <w:bookmarkEnd w:id="29"/>
    </w:p>
    <w:p w14:paraId="772B98BE" w14:textId="77777777" w:rsidR="0012729A" w:rsidRPr="0012729A" w:rsidRDefault="0012729A" w:rsidP="00184051">
      <w:r w:rsidRPr="0012729A">
        <w:t xml:space="preserve">Testing is done to </w:t>
      </w:r>
      <w:r>
        <w:t>guarantee</w:t>
      </w:r>
      <w:r w:rsidRPr="0012729A">
        <w:t xml:space="preserve"> </w:t>
      </w:r>
      <w:r>
        <w:t>that the software is stable and furthermore stays stable over the development of new features and bug fixes.</w:t>
      </w:r>
    </w:p>
    <w:p w14:paraId="48B73971" w14:textId="77777777" w:rsidR="0012729A" w:rsidRPr="0012729A" w:rsidRDefault="0096234C" w:rsidP="0012729A">
      <w:pPr>
        <w:pStyle w:val="berschrift2"/>
      </w:pPr>
      <w:bookmarkStart w:id="30" w:name="_Toc485481935"/>
      <w:r>
        <w:t>Background</w:t>
      </w:r>
      <w:bookmarkEnd w:id="30"/>
    </w:p>
    <w:p w14:paraId="38237F9D" w14:textId="462D76F1" w:rsidR="0012729A" w:rsidRDefault="005153CA" w:rsidP="00184051">
      <w:pPr>
        <w:pStyle w:val="InfoBlue"/>
        <w:numPr>
          <w:ilvl w:val="0"/>
          <w:numId w:val="0"/>
        </w:numPr>
      </w:pPr>
      <w:r>
        <w:t>By using continuous tests</w:t>
      </w:r>
      <w:r w:rsidR="0012729A" w:rsidRPr="0012729A">
        <w:t xml:space="preserve">, we </w:t>
      </w:r>
      <w:r w:rsidR="0012729A">
        <w:t>can monitor the effects</w:t>
      </w:r>
      <w:r w:rsidR="00806E1C">
        <w:t xml:space="preserve"> that</w:t>
      </w:r>
      <w:r w:rsidR="0012729A" w:rsidRPr="0012729A">
        <w:t xml:space="preserve"> changes to the source </w:t>
      </w:r>
      <w:r w:rsidR="00FE1AF1">
        <w:t>code combined with</w:t>
      </w:r>
      <w:r w:rsidR="00A51933">
        <w:t xml:space="preserve"> user interactions</w:t>
      </w:r>
      <w:r w:rsidR="00806E1C">
        <w:t xml:space="preserve"> cause to the</w:t>
      </w:r>
      <w:r w:rsidR="0012729A" w:rsidRPr="0012729A">
        <w:t xml:space="preserve"> functionality</w:t>
      </w:r>
      <w:r w:rsidR="0012729A">
        <w:t xml:space="preserve"> and performance</w:t>
      </w:r>
      <w:r w:rsidR="00806E1C">
        <w:t xml:space="preserve"> of the </w:t>
      </w:r>
      <w:r>
        <w:t>app</w:t>
      </w:r>
      <w:r w:rsidR="0012729A" w:rsidRPr="0012729A">
        <w:t xml:space="preserve">. </w:t>
      </w:r>
    </w:p>
    <w:p w14:paraId="44E38287" w14:textId="3F958548" w:rsidR="0012729A" w:rsidRDefault="0012729A" w:rsidP="00184051">
      <w:pPr>
        <w:pStyle w:val="Textkrper"/>
        <w:ind w:left="0"/>
      </w:pPr>
      <w:r>
        <w:t xml:space="preserve">As a </w:t>
      </w:r>
      <w:r w:rsidR="00A60892">
        <w:t>result,</w:t>
      </w:r>
      <w:r>
        <w:t xml:space="preserve"> we can: </w:t>
      </w:r>
    </w:p>
    <w:p w14:paraId="67133C5F" w14:textId="1ED372D5" w:rsidR="0012729A" w:rsidRDefault="00806E1C" w:rsidP="00184051">
      <w:pPr>
        <w:pStyle w:val="Textkrper"/>
        <w:numPr>
          <w:ilvl w:val="0"/>
          <w:numId w:val="45"/>
        </w:numPr>
        <w:ind w:left="699"/>
      </w:pPr>
      <w:r w:rsidRPr="00806E1C">
        <w:t xml:space="preserve">Ensure that </w:t>
      </w:r>
      <w:r w:rsidR="002B1100">
        <w:t xml:space="preserve">a change do </w:t>
      </w:r>
      <w:r w:rsidRPr="00806E1C">
        <w:t>what it’s supposed to do.</w:t>
      </w:r>
    </w:p>
    <w:p w14:paraId="680005B7" w14:textId="42A27629" w:rsidR="00806E1C" w:rsidRDefault="00806E1C" w:rsidP="00184051">
      <w:pPr>
        <w:pStyle w:val="Textkrper"/>
        <w:ind w:left="895"/>
      </w:pPr>
      <w:r>
        <w:t xml:space="preserve">Testing guarantees that new </w:t>
      </w:r>
      <w:r w:rsidR="00FE1AF1">
        <w:t>implementations</w:t>
      </w:r>
      <w:r>
        <w:t xml:space="preserve"> work as intended and detects possible conflicts between the new and old </w:t>
      </w:r>
      <w:r w:rsidR="00FE1AF1">
        <w:t>code</w:t>
      </w:r>
      <w:r>
        <w:t xml:space="preserve">. </w:t>
      </w:r>
    </w:p>
    <w:p w14:paraId="63E82B53" w14:textId="77777777" w:rsidR="00806E1C" w:rsidRDefault="00806E1C" w:rsidP="00184051">
      <w:pPr>
        <w:pStyle w:val="Textkrper"/>
        <w:numPr>
          <w:ilvl w:val="0"/>
          <w:numId w:val="45"/>
        </w:numPr>
        <w:ind w:left="699"/>
      </w:pPr>
      <w:r>
        <w:t xml:space="preserve">Catch all possible </w:t>
      </w:r>
      <w:r w:rsidR="00A51933">
        <w:t>edge cases</w:t>
      </w:r>
      <w:r>
        <w:t>.</w:t>
      </w:r>
    </w:p>
    <w:p w14:paraId="5CD2F3EE" w14:textId="6D9BCA73" w:rsidR="00806E1C" w:rsidRDefault="00A51933" w:rsidP="00184051">
      <w:pPr>
        <w:pStyle w:val="Textkrper"/>
        <w:ind w:left="895"/>
      </w:pPr>
      <w:r>
        <w:t>No developer can ever think of all possible combination of user interactions possible in his system to still catch all possible bugs</w:t>
      </w:r>
      <w:r w:rsidR="00FE1AF1">
        <w:t>. User Interface-Test Scenarios cover all this cases.</w:t>
      </w:r>
      <w:r>
        <w:t xml:space="preserve"> </w:t>
      </w:r>
    </w:p>
    <w:p w14:paraId="23E4D711" w14:textId="77777777" w:rsidR="00806E1C" w:rsidRPr="0012729A" w:rsidRDefault="00806E1C" w:rsidP="00806E1C">
      <w:pPr>
        <w:pStyle w:val="Textkrper"/>
        <w:ind w:left="1134" w:hanging="774"/>
      </w:pPr>
      <w:r>
        <w:t xml:space="preserve"> </w:t>
      </w:r>
    </w:p>
    <w:p w14:paraId="1D1B6658" w14:textId="77777777" w:rsidR="0096234C" w:rsidRDefault="0096234C">
      <w:pPr>
        <w:pStyle w:val="berschrift2"/>
      </w:pPr>
      <w:bookmarkStart w:id="31" w:name="_Toc485481936"/>
      <w:r>
        <w:t>Evaluation Mission</w:t>
      </w:r>
      <w:bookmarkEnd w:id="31"/>
    </w:p>
    <w:p w14:paraId="1804DF35" w14:textId="1C3DA187" w:rsidR="000E4A37" w:rsidRDefault="00F35A3E" w:rsidP="000E4A37">
      <w:r>
        <w:t>With Testing being one of the critical parts of a software project, it is necessary in order to exterminate technical bugs and give assurance of their absence to the stakeholders.</w:t>
      </w:r>
    </w:p>
    <w:p w14:paraId="70C3A27E" w14:textId="28887280" w:rsidR="00F35A3E" w:rsidRPr="000E4A37" w:rsidRDefault="00F35A3E" w:rsidP="000E4A37">
      <w:r>
        <w:t>By covering not only Unit-Tests but also UI-Tests and Integration Test we cover as much possible issues as possible in an iOS Project.</w:t>
      </w:r>
    </w:p>
    <w:p w14:paraId="2919368D" w14:textId="77777777" w:rsidR="00A60892" w:rsidRPr="00A60892" w:rsidRDefault="00A60892" w:rsidP="00A60892">
      <w:pPr>
        <w:pStyle w:val="berschrift2"/>
      </w:pPr>
      <w:bookmarkStart w:id="32" w:name="_Toc485481937"/>
      <w:r>
        <w:lastRenderedPageBreak/>
        <w:t>Test Motivators</w:t>
      </w:r>
      <w:bookmarkEnd w:id="32"/>
    </w:p>
    <w:p w14:paraId="7498E86B" w14:textId="7C393C3F" w:rsidR="00A60892" w:rsidRPr="00A60892" w:rsidRDefault="00A60892" w:rsidP="00184051">
      <w:pPr>
        <w:pStyle w:val="Textkrper"/>
        <w:ind w:left="0"/>
      </w:pPr>
      <w:r>
        <w:t>Due to the number of components and complexity the project has, we have to maintain and refactor our code base on a regular basis. It is important that we prepare tests for every new Usecase before starting the development process to:</w:t>
      </w:r>
    </w:p>
    <w:p w14:paraId="6A8EAAA6" w14:textId="3AC93DC4" w:rsidR="00DF0C25" w:rsidRDefault="00DF0C25" w:rsidP="00184051">
      <w:pPr>
        <w:numPr>
          <w:ilvl w:val="0"/>
          <w:numId w:val="46"/>
        </w:numPr>
        <w:ind w:left="720"/>
      </w:pPr>
      <w:r>
        <w:t xml:space="preserve">Reduce </w:t>
      </w:r>
      <w:r w:rsidRPr="00DF0C25">
        <w:t>technical risks.</w:t>
      </w:r>
    </w:p>
    <w:p w14:paraId="7E35861B" w14:textId="3F7936E0" w:rsidR="00DF0C25" w:rsidRDefault="00A60892" w:rsidP="00184051">
      <w:pPr>
        <w:numPr>
          <w:ilvl w:val="0"/>
          <w:numId w:val="46"/>
        </w:numPr>
        <w:ind w:left="720"/>
      </w:pPr>
      <w:r>
        <w:t>Fulfill f</w:t>
      </w:r>
      <w:r w:rsidR="00DF0C25">
        <w:t>unctional and no-functional requirements</w:t>
      </w:r>
    </w:p>
    <w:p w14:paraId="0DAA5A76" w14:textId="79A8E1B7" w:rsidR="00A51933" w:rsidRPr="00A51933" w:rsidRDefault="00A60892" w:rsidP="00184051">
      <w:pPr>
        <w:numPr>
          <w:ilvl w:val="0"/>
          <w:numId w:val="46"/>
        </w:numPr>
        <w:ind w:left="720"/>
      </w:pPr>
      <w:r>
        <w:t>R</w:t>
      </w:r>
      <w:r w:rsidR="00DF0C25" w:rsidRPr="00DF0C25">
        <w:t xml:space="preserve">ealize </w:t>
      </w:r>
      <w:r>
        <w:t>the Usecase faster</w:t>
      </w:r>
    </w:p>
    <w:p w14:paraId="6B5E7975" w14:textId="77777777" w:rsidR="0096234C" w:rsidRDefault="0096234C">
      <w:pPr>
        <w:pStyle w:val="berschrift1"/>
      </w:pPr>
      <w:bookmarkStart w:id="33" w:name="_Toc485481938"/>
      <w:r>
        <w:t>Test Approach</w:t>
      </w:r>
      <w:bookmarkEnd w:id="33"/>
    </w:p>
    <w:p w14:paraId="697F7FB2" w14:textId="0194DDB4" w:rsidR="0096234C" w:rsidRPr="001C319F" w:rsidRDefault="001C319F" w:rsidP="001C319F">
      <w:pPr>
        <w:pStyle w:val="berschrift2"/>
      </w:pPr>
      <w:bookmarkStart w:id="34" w:name="_Toc485481939"/>
      <w:bookmarkStart w:id="35" w:name="_Toc327254066"/>
      <w:bookmarkStart w:id="36" w:name="_Toc327255031"/>
      <w:bookmarkStart w:id="37" w:name="_Toc327255100"/>
      <w:bookmarkStart w:id="38" w:name="_Toc327255339"/>
      <w:r>
        <w:t>User Interface Testing</w:t>
      </w:r>
      <w:bookmarkEnd w:id="34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6234C" w14:paraId="551250E9" w14:textId="77777777" w:rsidTr="00FA740F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5B52CDFE" w14:textId="77777777" w:rsidR="0096234C" w:rsidRDefault="0096234C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12B56C8E" w14:textId="207432A4" w:rsidR="00C00A23" w:rsidRPr="00F61BDD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Navigation through the user interface of the app</w:t>
            </w:r>
          </w:p>
        </w:tc>
      </w:tr>
      <w:tr w:rsidR="0096234C" w14:paraId="0E58D98B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3AB6E5DE" w14:textId="77777777" w:rsidR="0096234C" w:rsidRDefault="0096234C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411CF110" w14:textId="1272BDBA" w:rsidR="00480BC0" w:rsidRPr="00480BC0" w:rsidRDefault="00560C1F" w:rsidP="00560C1F">
            <w:pPr>
              <w:pStyle w:val="InfoBlue"/>
              <w:numPr>
                <w:ilvl w:val="0"/>
                <w:numId w:val="0"/>
              </w:numPr>
            </w:pPr>
            <w:r>
              <w:t>Manually implement UI-Tests testing User Interactions (tabs, keyboard inputs, navigation, menu) executed by Xcode</w:t>
            </w:r>
            <w:r>
              <w:t>’</w:t>
            </w:r>
            <w:r>
              <w:t>s UI-Test environment in the simulator</w:t>
            </w:r>
          </w:p>
        </w:tc>
      </w:tr>
      <w:tr w:rsidR="009F6176" w14:paraId="36B695B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19E5E1A" w14:textId="77777777" w:rsidR="009F6176" w:rsidRDefault="009F6176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338CAC31" w14:textId="5A0801AF" w:rsidR="009F6176" w:rsidRPr="00F61BDD" w:rsidRDefault="009F6176" w:rsidP="00560C1F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F6176" w14:paraId="70B4BD45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59B5302" w14:textId="77777777" w:rsidR="009F6176" w:rsidRDefault="009F6176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02CC3FB5" w14:textId="14ECA90A" w:rsidR="009F6176" w:rsidRPr="00F61BDD" w:rsidRDefault="009F6176" w:rsidP="00F0165C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>s UI-Test environment</w:t>
            </w:r>
          </w:p>
        </w:tc>
      </w:tr>
      <w:tr w:rsidR="009F6176" w14:paraId="682EADFA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0CDFAF3" w14:textId="77777777" w:rsidR="009F6176" w:rsidRDefault="009F6176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92128FF" w14:textId="06777DA6" w:rsidR="009F6176" w:rsidRPr="00F61BDD" w:rsidRDefault="009F6176" w:rsidP="009F6176">
            <w:pPr>
              <w:pStyle w:val="InfoBlue"/>
              <w:numPr>
                <w:ilvl w:val="0"/>
                <w:numId w:val="0"/>
              </w:numPr>
            </w:pPr>
            <w:r>
              <w:t>All test pass successfully.</w:t>
            </w:r>
          </w:p>
        </w:tc>
      </w:tr>
      <w:tr w:rsidR="009F6176" w14:paraId="5D51702D" w14:textId="77777777" w:rsidTr="00FA740F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1D54CE0" w14:textId="77777777" w:rsidR="009F6176" w:rsidRDefault="009F6176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4EF30D48" w14:textId="046D2EA8" w:rsidR="009F6176" w:rsidRPr="00F61BDD" w:rsidRDefault="009F6176" w:rsidP="001B239A">
            <w:pPr>
              <w:pStyle w:val="InfoBlue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5009B819" w14:textId="662EE246" w:rsidR="00930809" w:rsidRDefault="00930809" w:rsidP="00930809">
      <w:pPr>
        <w:pStyle w:val="Textkrper1"/>
        <w:rPr>
          <w:rFonts w:ascii="Arial" w:hAnsi="Arial"/>
          <w:i/>
        </w:rPr>
      </w:pPr>
      <w:bookmarkStart w:id="39" w:name="_Toc433104448"/>
    </w:p>
    <w:p w14:paraId="167AEE71" w14:textId="767BE54F" w:rsidR="000735CA" w:rsidRPr="000735CA" w:rsidRDefault="007F6A40" w:rsidP="000735CA">
      <w:pPr>
        <w:pStyle w:val="berschrift2"/>
      </w:pPr>
      <w:bookmarkStart w:id="40" w:name="_Toc485481940"/>
      <w:r>
        <w:t>Unit-Testing</w:t>
      </w:r>
      <w:bookmarkEnd w:id="40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930809" w14:paraId="5C8F3920" w14:textId="77777777" w:rsidTr="000735CA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1FE8787E" w14:textId="77777777" w:rsidR="00930809" w:rsidRDefault="00930809" w:rsidP="00C51EB0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34633258" w14:textId="6635EC00" w:rsidR="00930809" w:rsidRPr="00F61BDD" w:rsidRDefault="001E6F7A" w:rsidP="00021F71">
            <w:pPr>
              <w:pStyle w:val="InfoBlue"/>
              <w:numPr>
                <w:ilvl w:val="0"/>
                <w:numId w:val="0"/>
              </w:numPr>
            </w:pPr>
            <w:r>
              <w:t xml:space="preserve">Make sure that the new features </w:t>
            </w:r>
            <w:r w:rsidR="00021F71">
              <w:t>work</w:t>
            </w:r>
            <w:r>
              <w:t xml:space="preserve"> properly</w:t>
            </w:r>
          </w:p>
        </w:tc>
      </w:tr>
      <w:tr w:rsidR="00930809" w14:paraId="573A350A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D8F74AF" w14:textId="77777777" w:rsidR="00930809" w:rsidRDefault="00930809" w:rsidP="00C51EB0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037C6BA4" w14:textId="61D9AE18" w:rsidR="00930809" w:rsidRPr="00F61BDD" w:rsidRDefault="001E6F7A" w:rsidP="001E6F7A">
            <w:pPr>
              <w:pStyle w:val="InfoBlue"/>
              <w:numPr>
                <w:ilvl w:val="0"/>
                <w:numId w:val="0"/>
              </w:numPr>
            </w:pPr>
            <w:r>
              <w:t>Manually implement tests for the new coding</w:t>
            </w:r>
          </w:p>
        </w:tc>
      </w:tr>
      <w:tr w:rsidR="00930809" w14:paraId="11339281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F119EE4" w14:textId="77777777" w:rsidR="00930809" w:rsidRDefault="00930809" w:rsidP="00C51EB0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12097E00" w14:textId="6B57C4FE" w:rsidR="00930809" w:rsidRPr="00F61BDD" w:rsidRDefault="009F6176" w:rsidP="001E6F7A">
            <w:pPr>
              <w:pStyle w:val="InfoBlue"/>
              <w:numPr>
                <w:ilvl w:val="0"/>
                <w:numId w:val="0"/>
              </w:numPr>
            </w:pPr>
            <w:r>
              <w:t>Manually executed with the help of Xcode</w:t>
            </w:r>
          </w:p>
        </w:tc>
      </w:tr>
      <w:tr w:rsidR="00930809" w14:paraId="08348EB7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028823CD" w14:textId="77777777" w:rsidR="00930809" w:rsidRDefault="00930809" w:rsidP="00C51EB0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3BD22725" w14:textId="43BCBD9B" w:rsidR="00930809" w:rsidRPr="00F61BDD" w:rsidRDefault="00685340" w:rsidP="00685340">
            <w:pPr>
              <w:pStyle w:val="InfoBlue"/>
              <w:numPr>
                <w:ilvl w:val="0"/>
                <w:numId w:val="0"/>
              </w:numPr>
            </w:pPr>
            <w:r>
              <w:t>Xcode</w:t>
            </w:r>
            <w:r>
              <w:t>’</w:t>
            </w:r>
            <w:r>
              <w:t xml:space="preserve">s </w:t>
            </w:r>
            <w:r w:rsidR="008C7E4C">
              <w:t>Unit-Test</w:t>
            </w:r>
            <w:r>
              <w:t xml:space="preserve"> environment</w:t>
            </w:r>
          </w:p>
        </w:tc>
      </w:tr>
      <w:tr w:rsidR="00930809" w14:paraId="4F9D94F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353A58C" w14:textId="77777777" w:rsidR="00930809" w:rsidRDefault="00930809" w:rsidP="00C51EB0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5472B52E" w14:textId="345328A3" w:rsidR="00F254D3" w:rsidRPr="00930809" w:rsidRDefault="00930809" w:rsidP="001B7E9D">
            <w:pPr>
              <w:pStyle w:val="Textkrper"/>
              <w:ind w:left="0"/>
            </w:pPr>
            <w:r>
              <w:t>All test pass</w:t>
            </w:r>
            <w:r w:rsidR="001B7E9D">
              <w:t xml:space="preserve"> successfully. We strive for 40% tests coverage.</w:t>
            </w:r>
          </w:p>
        </w:tc>
      </w:tr>
      <w:tr w:rsidR="00930809" w14:paraId="5C5F7B6B" w14:textId="77777777" w:rsidTr="000735CA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6B6930E8" w14:textId="77777777" w:rsidR="00930809" w:rsidRDefault="00930809" w:rsidP="00C51EB0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3D861850" w14:textId="0DEEB12C" w:rsidR="00930809" w:rsidRPr="00F61BDD" w:rsidRDefault="001B239A" w:rsidP="009214BC">
            <w:pPr>
              <w:pStyle w:val="InfoBlue"/>
              <w:numPr>
                <w:ilvl w:val="0"/>
                <w:numId w:val="0"/>
              </w:numPr>
            </w:pPr>
            <w:r>
              <w:t>Not everything can be covered with unit tests!</w:t>
            </w:r>
          </w:p>
        </w:tc>
      </w:tr>
    </w:tbl>
    <w:p w14:paraId="2FB52614" w14:textId="77777777" w:rsidR="0088705B" w:rsidRDefault="0088705B" w:rsidP="00930809">
      <w:pPr>
        <w:pStyle w:val="Textkrper1"/>
        <w:rPr>
          <w:rFonts w:ascii="Arial" w:hAnsi="Arial"/>
        </w:rPr>
      </w:pPr>
    </w:p>
    <w:p w14:paraId="49CF25AD" w14:textId="39CC9B12" w:rsidR="002F750A" w:rsidRDefault="002F750A" w:rsidP="002F750A">
      <w:pPr>
        <w:pStyle w:val="berschrift2"/>
      </w:pPr>
      <w:bookmarkStart w:id="41" w:name="_Toc485481941"/>
      <w:r>
        <w:t>Testing with end user</w:t>
      </w:r>
      <w:bookmarkEnd w:id="41"/>
    </w:p>
    <w:tbl>
      <w:tblPr>
        <w:tblW w:w="8842" w:type="dxa"/>
        <w:tblInd w:w="-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5B79F8" w14:paraId="1BB399E5" w14:textId="77777777" w:rsidTr="00852A45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14:paraId="333E6348" w14:textId="77777777" w:rsidR="005B79F8" w:rsidRDefault="005B79F8" w:rsidP="00852A45">
            <w:pPr>
              <w:pStyle w:val="Textkrper1"/>
            </w:pPr>
            <w:r>
              <w:t>Technique Objective:</w:t>
            </w:r>
          </w:p>
        </w:tc>
        <w:tc>
          <w:tcPr>
            <w:tcW w:w="6682" w:type="dxa"/>
          </w:tcPr>
          <w:p w14:paraId="7B7391F7" w14:textId="0AA5B887" w:rsidR="005B79F8" w:rsidRPr="00F61BDD" w:rsidRDefault="009B475A" w:rsidP="00852A45">
            <w:pPr>
              <w:pStyle w:val="InfoBlue"/>
              <w:numPr>
                <w:ilvl w:val="0"/>
                <w:numId w:val="0"/>
              </w:numPr>
            </w:pPr>
            <w:r>
              <w:t>Testing the user experience of the app</w:t>
            </w:r>
            <w:r w:rsidR="00A66C0D">
              <w:t>.</w:t>
            </w:r>
          </w:p>
        </w:tc>
      </w:tr>
      <w:tr w:rsidR="005B79F8" w14:paraId="4CE046DD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423AA4D" w14:textId="77777777" w:rsidR="005B79F8" w:rsidRDefault="005B79F8" w:rsidP="00852A45">
            <w:pPr>
              <w:pStyle w:val="Textkrper1"/>
            </w:pPr>
            <w:r>
              <w:t>Technique:</w:t>
            </w:r>
          </w:p>
        </w:tc>
        <w:tc>
          <w:tcPr>
            <w:tcW w:w="6682" w:type="dxa"/>
          </w:tcPr>
          <w:p w14:paraId="77492A14" w14:textId="421A6BC8" w:rsidR="005B79F8" w:rsidRPr="00F61BDD" w:rsidRDefault="00A66C0D" w:rsidP="00852A45">
            <w:pPr>
              <w:pStyle w:val="InfoBlue"/>
              <w:numPr>
                <w:ilvl w:val="0"/>
                <w:numId w:val="0"/>
              </w:numPr>
            </w:pPr>
            <w:r>
              <w:t>Work out test scenarios.</w:t>
            </w:r>
          </w:p>
        </w:tc>
      </w:tr>
      <w:tr w:rsidR="005B79F8" w14:paraId="7B593B6E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30B6107" w14:textId="77777777" w:rsidR="005B79F8" w:rsidRDefault="005B79F8" w:rsidP="00852A45">
            <w:pPr>
              <w:pStyle w:val="Textkrper1"/>
            </w:pPr>
            <w:r>
              <w:t>Oracles:</w:t>
            </w:r>
          </w:p>
        </w:tc>
        <w:tc>
          <w:tcPr>
            <w:tcW w:w="6682" w:type="dxa"/>
          </w:tcPr>
          <w:p w14:paraId="76963417" w14:textId="0E0A9D5A" w:rsidR="005B79F8" w:rsidRPr="00F61BDD" w:rsidRDefault="009B475A" w:rsidP="009B475A">
            <w:pPr>
              <w:pStyle w:val="InfoBlue"/>
              <w:numPr>
                <w:ilvl w:val="0"/>
                <w:numId w:val="0"/>
              </w:numPr>
            </w:pPr>
            <w:r>
              <w:t>The test users love the experience of usage. Our app is easy to understand and self-explaining.</w:t>
            </w:r>
          </w:p>
        </w:tc>
      </w:tr>
      <w:tr w:rsidR="005B79F8" w14:paraId="5AC884C0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949EC83" w14:textId="77777777" w:rsidR="005B79F8" w:rsidRDefault="005B79F8" w:rsidP="00852A45">
            <w:pPr>
              <w:pStyle w:val="Textkrper1"/>
            </w:pPr>
            <w:r>
              <w:t>Required Tools:</w:t>
            </w:r>
          </w:p>
        </w:tc>
        <w:tc>
          <w:tcPr>
            <w:tcW w:w="6682" w:type="dxa"/>
          </w:tcPr>
          <w:p w14:paraId="140339AE" w14:textId="64941A01" w:rsidR="005B79F8" w:rsidRPr="00F61BDD" w:rsidRDefault="009B475A" w:rsidP="007E5783">
            <w:pPr>
              <w:pStyle w:val="InfoBlue"/>
              <w:numPr>
                <w:ilvl w:val="0"/>
                <w:numId w:val="0"/>
              </w:numPr>
            </w:pPr>
            <w:r w:rsidRPr="00F61BDD">
              <w:t xml:space="preserve">A Device capable of navigating and interacting with the </w:t>
            </w:r>
            <w:r>
              <w:t>app</w:t>
            </w:r>
            <w:r w:rsidR="007E5783">
              <w:t xml:space="preserve"> (iPhone 5 - 8</w:t>
            </w:r>
            <w:r w:rsidR="007E5783" w:rsidRPr="00F61BDD">
              <w:t>)</w:t>
            </w:r>
            <w:r>
              <w:t xml:space="preserve">. </w:t>
            </w:r>
          </w:p>
        </w:tc>
      </w:tr>
      <w:tr w:rsidR="005B79F8" w14:paraId="7DDB0E92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99B0F6" w14:textId="77777777" w:rsidR="005B79F8" w:rsidRDefault="005B79F8" w:rsidP="00852A45">
            <w:pPr>
              <w:pStyle w:val="Textkrper1"/>
            </w:pPr>
            <w:r>
              <w:t>Success Criteria:</w:t>
            </w:r>
          </w:p>
        </w:tc>
        <w:tc>
          <w:tcPr>
            <w:tcW w:w="6682" w:type="dxa"/>
          </w:tcPr>
          <w:p w14:paraId="7826A6D4" w14:textId="6607702B" w:rsidR="005B79F8" w:rsidRPr="00930809" w:rsidRDefault="004072D1" w:rsidP="00852A45">
            <w:pPr>
              <w:pStyle w:val="Textkrper"/>
              <w:ind w:left="0"/>
            </w:pPr>
            <w:r>
              <w:t xml:space="preserve">Users </w:t>
            </w:r>
            <w:r w:rsidR="00A42A8C">
              <w:t>confirm our goals of efficiency and ease of use.</w:t>
            </w:r>
          </w:p>
        </w:tc>
      </w:tr>
      <w:tr w:rsidR="005B79F8" w14:paraId="0B6E38E3" w14:textId="77777777" w:rsidTr="00852A45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14:paraId="57CAE51C" w14:textId="77777777" w:rsidR="005B79F8" w:rsidRDefault="005B79F8" w:rsidP="00852A45">
            <w:pPr>
              <w:pStyle w:val="Textkrper1"/>
            </w:pPr>
            <w:r>
              <w:t>Special Considerations:</w:t>
            </w:r>
          </w:p>
        </w:tc>
        <w:tc>
          <w:tcPr>
            <w:tcW w:w="6682" w:type="dxa"/>
          </w:tcPr>
          <w:p w14:paraId="1DC43692" w14:textId="7488556D" w:rsidR="005B79F8" w:rsidRPr="00F61BDD" w:rsidRDefault="004554E4" w:rsidP="00852A45">
            <w:pPr>
              <w:pStyle w:val="InfoBlue"/>
              <w:numPr>
                <w:ilvl w:val="0"/>
                <w:numId w:val="0"/>
              </w:numPr>
            </w:pPr>
            <w:r>
              <w:t>Is done manually by asking a different person to use and test the app.</w:t>
            </w:r>
          </w:p>
        </w:tc>
      </w:tr>
    </w:tbl>
    <w:p w14:paraId="0AECCEF7" w14:textId="77777777" w:rsidR="002F750A" w:rsidRPr="002F750A" w:rsidRDefault="002F750A" w:rsidP="002F750A"/>
    <w:p w14:paraId="0B31BFAD" w14:textId="77777777" w:rsidR="0096234C" w:rsidRDefault="0096234C">
      <w:pPr>
        <w:pStyle w:val="berschrift1"/>
        <w:keepNext w:val="0"/>
      </w:pPr>
      <w:bookmarkStart w:id="42" w:name="_Toc485481942"/>
      <w:bookmarkStart w:id="43" w:name="_Toc417790808"/>
      <w:bookmarkStart w:id="44" w:name="_Toc433104461"/>
      <w:bookmarkStart w:id="45" w:name="_Toc314978545"/>
      <w:bookmarkStart w:id="46" w:name="_Toc324843648"/>
      <w:bookmarkStart w:id="47" w:name="_Toc324851955"/>
      <w:bookmarkStart w:id="48" w:name="_Toc324915538"/>
      <w:bookmarkStart w:id="49" w:name="_Toc433104459"/>
      <w:bookmarkEnd w:id="35"/>
      <w:bookmarkEnd w:id="36"/>
      <w:bookmarkEnd w:id="37"/>
      <w:bookmarkEnd w:id="38"/>
      <w:bookmarkEnd w:id="39"/>
      <w:r>
        <w:t>Entry and Exit Criteria</w:t>
      </w:r>
      <w:bookmarkEnd w:id="42"/>
    </w:p>
    <w:p w14:paraId="0E930965" w14:textId="77777777" w:rsidR="0096234C" w:rsidRDefault="0096234C">
      <w:pPr>
        <w:pStyle w:val="berschrift2"/>
        <w:keepNext w:val="0"/>
      </w:pPr>
      <w:bookmarkStart w:id="50" w:name="_Toc485481943"/>
      <w:r>
        <w:t>Test Plan</w:t>
      </w:r>
      <w:bookmarkEnd w:id="50"/>
    </w:p>
    <w:p w14:paraId="39DC2E59" w14:textId="77777777" w:rsidR="0096234C" w:rsidRDefault="0096234C">
      <w:pPr>
        <w:pStyle w:val="berschrift3"/>
      </w:pPr>
      <w:bookmarkStart w:id="51" w:name="_Toc485481944"/>
      <w:r>
        <w:lastRenderedPageBreak/>
        <w:t>Test Plan Entry Criteria</w:t>
      </w:r>
      <w:bookmarkEnd w:id="51"/>
    </w:p>
    <w:p w14:paraId="07D3EECC" w14:textId="1A68057D" w:rsidR="00036354" w:rsidRPr="00021F71" w:rsidRDefault="00021F71" w:rsidP="00021F71">
      <w:pPr>
        <w:pStyle w:val="Textkrper"/>
        <w:ind w:left="0"/>
      </w:pPr>
      <w:r>
        <w:t xml:space="preserve">This Test Plan begins as soon as the development is setup correctly and </w:t>
      </w:r>
      <w:r w:rsidRPr="00021F71">
        <w:t>all Use Cases are defined</w:t>
      </w:r>
      <w:r>
        <w:t xml:space="preserve"> properly.</w:t>
      </w:r>
    </w:p>
    <w:p w14:paraId="263384A6" w14:textId="77777777" w:rsidR="0096234C" w:rsidRDefault="0096234C">
      <w:pPr>
        <w:pStyle w:val="berschrift3"/>
      </w:pPr>
      <w:bookmarkStart w:id="52" w:name="_Toc485481945"/>
      <w:r>
        <w:t>Test Plan Exit Criteria</w:t>
      </w:r>
      <w:bookmarkEnd w:id="52"/>
    </w:p>
    <w:p w14:paraId="687CCFF7" w14:textId="7F0D94CE" w:rsidR="00036354" w:rsidRPr="00036354" w:rsidRDefault="00EF064D" w:rsidP="00EF064D">
      <w:pPr>
        <w:pStyle w:val="Textkrper"/>
        <w:ind w:left="0"/>
      </w:pPr>
      <w:r w:rsidRPr="00EF064D">
        <w:t>If the work on the project "</w:t>
      </w:r>
      <w:r>
        <w:t>Simple Habits</w:t>
      </w:r>
      <w:r w:rsidRPr="00EF064D">
        <w:t xml:space="preserve">" </w:t>
      </w:r>
      <w:r>
        <w:t>ends</w:t>
      </w:r>
      <w:r w:rsidRPr="00EF064D">
        <w:t xml:space="preserve">, there is no further need for </w:t>
      </w:r>
      <w:r>
        <w:t xml:space="preserve">a </w:t>
      </w:r>
      <w:r w:rsidRPr="00EF064D">
        <w:t xml:space="preserve">Test Plan. This can </w:t>
      </w:r>
      <w:r>
        <w:t xml:space="preserve">either </w:t>
      </w:r>
      <w:r w:rsidRPr="00EF064D">
        <w:t xml:space="preserve">occur </w:t>
      </w:r>
      <w:r>
        <w:t xml:space="preserve">after </w:t>
      </w:r>
      <w:r w:rsidRPr="00EF064D">
        <w:t>a successful release or because the project got cancelled.</w:t>
      </w:r>
    </w:p>
    <w:p w14:paraId="4053F17D" w14:textId="77777777" w:rsidR="0096234C" w:rsidRDefault="0096234C">
      <w:pPr>
        <w:pStyle w:val="berschrift1"/>
        <w:keepNext w:val="0"/>
      </w:pPr>
      <w:bookmarkStart w:id="53" w:name="_Toc485481946"/>
      <w:r>
        <w:t>Deliverables</w:t>
      </w:r>
      <w:bookmarkEnd w:id="43"/>
      <w:bookmarkEnd w:id="44"/>
      <w:bookmarkEnd w:id="53"/>
    </w:p>
    <w:p w14:paraId="6F380648" w14:textId="77777777" w:rsidR="0096234C" w:rsidRDefault="0096234C">
      <w:pPr>
        <w:pStyle w:val="berschrift2"/>
        <w:keepNext w:val="0"/>
      </w:pPr>
      <w:bookmarkStart w:id="54" w:name="_Toc485481947"/>
      <w:bookmarkStart w:id="55" w:name="_Toc314978549"/>
      <w:bookmarkStart w:id="56" w:name="_Toc324843652"/>
      <w:bookmarkStart w:id="57" w:name="_Toc324851959"/>
      <w:bookmarkStart w:id="58" w:name="_Toc324915542"/>
      <w:bookmarkStart w:id="59" w:name="_Toc417790809"/>
      <w:bookmarkStart w:id="60" w:name="_Toc433104462"/>
      <w:r>
        <w:t>Test Evaluation Summaries</w:t>
      </w:r>
      <w:bookmarkEnd w:id="54"/>
    </w:p>
    <w:p w14:paraId="624832FA" w14:textId="2D645C8D" w:rsidR="00A47F75" w:rsidRPr="00A47F75" w:rsidRDefault="00E072FB" w:rsidP="00A47F75">
      <w:r>
        <w:t xml:space="preserve">The Test Log is visible on our Mac OS Server </w:t>
      </w:r>
      <w:hyperlink r:id="rId9" w:history="1">
        <w:r w:rsidRPr="005B43B0">
          <w:rPr>
            <w:rStyle w:val="Link"/>
          </w:rPr>
          <w:t>Report</w:t>
        </w:r>
      </w:hyperlink>
      <w:r>
        <w:t>.</w:t>
      </w:r>
    </w:p>
    <w:p w14:paraId="22E3C1A8" w14:textId="77777777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1" w:name="_Toc485481948"/>
      <w:r>
        <w:t>Reporting on Test Coverage</w:t>
      </w:r>
      <w:bookmarkEnd w:id="61"/>
    </w:p>
    <w:p w14:paraId="1E23B10A" w14:textId="78B8DB5F" w:rsidR="00DB37AB" w:rsidRPr="00DB37AB" w:rsidRDefault="00DB37AB" w:rsidP="00DB37AB">
      <w:r>
        <w:t xml:space="preserve">The Test Coverage is visible on our Mac OS Server </w:t>
      </w:r>
      <w:hyperlink r:id="rId10" w:history="1">
        <w:r w:rsidRPr="005B43B0">
          <w:rPr>
            <w:rStyle w:val="Link"/>
          </w:rPr>
          <w:t>Report</w:t>
        </w:r>
      </w:hyperlink>
      <w:r>
        <w:t>.</w:t>
      </w:r>
    </w:p>
    <w:p w14:paraId="219A4894" w14:textId="394ABF68" w:rsidR="0096234C" w:rsidRDefault="0096234C" w:rsidP="007A4693">
      <w:pPr>
        <w:pStyle w:val="berschrift2"/>
        <w:keepNext w:val="0"/>
        <w:numPr>
          <w:ilvl w:val="1"/>
          <w:numId w:val="4"/>
        </w:numPr>
      </w:pPr>
      <w:bookmarkStart w:id="62" w:name="_Toc485481949"/>
      <w:r>
        <w:t>Perceived Quality Reports</w:t>
      </w:r>
      <w:bookmarkEnd w:id="62"/>
    </w:p>
    <w:bookmarkEnd w:id="55"/>
    <w:bookmarkEnd w:id="56"/>
    <w:bookmarkEnd w:id="57"/>
    <w:bookmarkEnd w:id="58"/>
    <w:bookmarkEnd w:id="59"/>
    <w:bookmarkEnd w:id="60"/>
    <w:p w14:paraId="1D9272C4" w14:textId="49770C16" w:rsidR="00C63370" w:rsidRPr="00C63370" w:rsidRDefault="00C63370" w:rsidP="00C63370">
      <w:pPr>
        <w:widowControl/>
        <w:spacing w:line="240" w:lineRule="auto"/>
        <w:rPr>
          <w:sz w:val="24"/>
          <w:szCs w:val="24"/>
          <w:lang w:eastAsia="de-DE"/>
        </w:rPr>
      </w:pPr>
      <w:r w:rsidRPr="00C63370">
        <w:t xml:space="preserve">For </w:t>
      </w:r>
      <w:r w:rsidR="00630706">
        <w:t>Source Code Quality-Measurement</w:t>
      </w:r>
      <w:r w:rsidRPr="00C63370">
        <w:t xml:space="preserve"> we </w:t>
      </w:r>
      <w:r w:rsidR="0088362B">
        <w:t xml:space="preserve">are </w:t>
      </w:r>
      <w:r w:rsidRPr="00C63370">
        <w:t xml:space="preserve">using the Codacy </w:t>
      </w:r>
      <w:r w:rsidR="00A8429A">
        <w:t xml:space="preserve">service to show the code quality as a badge in our GitHub </w:t>
      </w:r>
      <w:hyperlink r:id="rId11" w:history="1">
        <w:r w:rsidR="00A8429A" w:rsidRPr="00A8429A">
          <w:rPr>
            <w:rStyle w:val="Link"/>
          </w:rPr>
          <w:t>project</w:t>
        </w:r>
      </w:hyperlink>
      <w:r w:rsidR="00A8429A">
        <w:t>.</w:t>
      </w:r>
    </w:p>
    <w:p w14:paraId="137D93A2" w14:textId="77777777" w:rsidR="0096234C" w:rsidRDefault="0096234C">
      <w:pPr>
        <w:pStyle w:val="berschrift1"/>
      </w:pPr>
      <w:bookmarkStart w:id="63" w:name="_Toc485481950"/>
      <w:r>
        <w:t>Testing Workflow</w:t>
      </w:r>
      <w:bookmarkEnd w:id="63"/>
    </w:p>
    <w:p w14:paraId="04123AED" w14:textId="4A6B3C3C" w:rsidR="00D67E1B" w:rsidRPr="00D67E1B" w:rsidRDefault="00D67E1B" w:rsidP="00D67E1B">
      <w:r>
        <w:t>All tests can be run manually by every developer from out of the IDE.</w:t>
      </w:r>
    </w:p>
    <w:p w14:paraId="44A9CF92" w14:textId="77777777" w:rsidR="0096234C" w:rsidRDefault="0096234C">
      <w:pPr>
        <w:pStyle w:val="berschrift1"/>
      </w:pPr>
      <w:bookmarkStart w:id="64" w:name="_Toc485481951"/>
      <w:r>
        <w:t>Environmental Needs</w:t>
      </w:r>
      <w:bookmarkEnd w:id="64"/>
    </w:p>
    <w:p w14:paraId="5983B641" w14:textId="5B39BD1A" w:rsidR="000D736A" w:rsidRDefault="0096234C" w:rsidP="00184051">
      <w:pPr>
        <w:pStyle w:val="berschrift2"/>
        <w:keepNext w:val="0"/>
      </w:pPr>
      <w:bookmarkStart w:id="65" w:name="_Toc485481952"/>
      <w:r>
        <w:t>Base System</w:t>
      </w:r>
      <w:bookmarkEnd w:id="45"/>
      <w:bookmarkEnd w:id="46"/>
      <w:bookmarkEnd w:id="47"/>
      <w:bookmarkEnd w:id="48"/>
      <w:bookmarkEnd w:id="49"/>
      <w:r>
        <w:t xml:space="preserve"> Hardware</w:t>
      </w:r>
      <w:bookmarkEnd w:id="65"/>
    </w:p>
    <w:p w14:paraId="16F83B3B" w14:textId="65668D5E" w:rsidR="00DC2AC9" w:rsidRDefault="00DC2AC9" w:rsidP="00DC2AC9">
      <w:pPr>
        <w:pStyle w:val="Textkrper"/>
        <w:ind w:left="0"/>
      </w:pPr>
      <w:r>
        <w:t>The following table lists the system resources for the test effort presented in the Test Plan.</w:t>
      </w:r>
    </w:p>
    <w:tbl>
      <w:tblPr>
        <w:tblW w:w="0" w:type="auto"/>
        <w:tblInd w:w="-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8"/>
        <w:gridCol w:w="1185"/>
        <w:gridCol w:w="3685"/>
      </w:tblGrid>
      <w:tr w:rsidR="00252A28" w14:paraId="23E4C073" w14:textId="17492FE4" w:rsidTr="003B7422">
        <w:trPr>
          <w:cantSplit/>
          <w:tblHeader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C050B4B" w14:textId="601896B2" w:rsidR="0074034F" w:rsidRDefault="00932D09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88F134F" w14:textId="43E7E71A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DBF00BD" w14:textId="3670102D" w:rsidR="0074034F" w:rsidRDefault="0074034F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252A28" w14:paraId="75CF79E5" w14:textId="538C345E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B7D445" w14:textId="329A5742" w:rsidR="0074034F" w:rsidRDefault="003B7422" w:rsidP="00852A45">
            <w:pPr>
              <w:pStyle w:val="Textkrper1"/>
            </w:pPr>
            <w:r>
              <w:t>iPhone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3C572266" w14:textId="69CC1140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44C1CE98" w14:textId="2A411AD3" w:rsidR="0074034F" w:rsidRDefault="009102FF" w:rsidP="00852A45">
            <w:pPr>
              <w:pStyle w:val="Textkrper1"/>
              <w:jc w:val="center"/>
            </w:pPr>
            <w:r>
              <w:t>Test deployment device</w:t>
            </w:r>
          </w:p>
        </w:tc>
      </w:tr>
      <w:tr w:rsidR="00252A28" w14:paraId="65A5CBB4" w14:textId="5A1F6BE4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84340A" w14:textId="21D019E5" w:rsidR="0074034F" w:rsidRDefault="003B7422" w:rsidP="00852A45">
            <w:pPr>
              <w:pStyle w:val="Textkrper1"/>
            </w:pPr>
            <w:r>
              <w:t>iMac / MacBook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71CD2232" w14:textId="4F65DBDB" w:rsidR="0074034F" w:rsidRDefault="003B7422" w:rsidP="00852A45">
            <w:pPr>
              <w:pStyle w:val="Textkrper1"/>
              <w:jc w:val="center"/>
            </w:pPr>
            <w:r>
              <w:t>2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027AFF65" w14:textId="54BEAD39" w:rsidR="0074034F" w:rsidRDefault="003B7422" w:rsidP="00852A45">
            <w:pPr>
              <w:pStyle w:val="Textkrper1"/>
              <w:jc w:val="center"/>
            </w:pPr>
            <w:r>
              <w:t>Local test Macs running latest Mac OS X</w:t>
            </w:r>
          </w:p>
        </w:tc>
      </w:tr>
      <w:tr w:rsidR="00252A28" w14:paraId="5019C6F3" w14:textId="43A478F1" w:rsidTr="003B7422">
        <w:trPr>
          <w:cantSplit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8495D4" w14:textId="0DB1B167" w:rsidR="0074034F" w:rsidRDefault="003B7422" w:rsidP="00852A45">
            <w:pPr>
              <w:pStyle w:val="Textkrper1"/>
            </w:pPr>
            <w:r>
              <w:t>Mac</w:t>
            </w:r>
          </w:p>
        </w:tc>
        <w:tc>
          <w:tcPr>
            <w:tcW w:w="1185" w:type="dxa"/>
            <w:tcBorders>
              <w:top w:val="single" w:sz="6" w:space="0" w:color="000000"/>
              <w:bottom w:val="single" w:sz="6" w:space="0" w:color="000000"/>
            </w:tcBorders>
          </w:tcPr>
          <w:p w14:paraId="0D74ACE7" w14:textId="23AF72D1" w:rsidR="0074034F" w:rsidRDefault="003B7422" w:rsidP="00852A45">
            <w:pPr>
              <w:pStyle w:val="Textkrper1"/>
              <w:jc w:val="center"/>
            </w:pPr>
            <w:r>
              <w:t>1</w:t>
            </w:r>
          </w:p>
        </w:tc>
        <w:tc>
          <w:tcPr>
            <w:tcW w:w="3685" w:type="dxa"/>
            <w:tcBorders>
              <w:top w:val="single" w:sz="6" w:space="0" w:color="000000"/>
              <w:bottom w:val="single" w:sz="6" w:space="0" w:color="000000"/>
            </w:tcBorders>
          </w:tcPr>
          <w:p w14:paraId="17C098B0" w14:textId="1791BC11" w:rsidR="0074034F" w:rsidRDefault="003B7422" w:rsidP="00852A45">
            <w:pPr>
              <w:pStyle w:val="Textkrper1"/>
              <w:jc w:val="center"/>
            </w:pPr>
            <w:r>
              <w:t>Running Mac OS Server</w:t>
            </w:r>
            <w:r w:rsidR="00111C51">
              <w:t xml:space="preserve"> and Xcode for integration testing</w:t>
            </w:r>
          </w:p>
        </w:tc>
      </w:tr>
    </w:tbl>
    <w:p w14:paraId="5E91BA07" w14:textId="77777777" w:rsidR="0096234C" w:rsidRDefault="0096234C">
      <w:pPr>
        <w:pStyle w:val="berschrift2"/>
      </w:pPr>
      <w:bookmarkStart w:id="66" w:name="_Toc485481953"/>
      <w:bookmarkStart w:id="67" w:name="_Toc324915535"/>
      <w:bookmarkStart w:id="68" w:name="_Toc433104456"/>
      <w:bookmarkStart w:id="69" w:name="_Toc314978546"/>
      <w:r>
        <w:t>Base Software Elements in the Test Environment</w:t>
      </w:r>
      <w:bookmarkEnd w:id="66"/>
    </w:p>
    <w:p w14:paraId="179A9588" w14:textId="77777777" w:rsidR="0096234C" w:rsidRDefault="0096234C" w:rsidP="00116699">
      <w:pPr>
        <w:pStyle w:val="Textkrper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</w:tblGrid>
      <w:tr w:rsidR="00A8168C" w14:paraId="289BE966" w14:textId="77777777" w:rsidTr="00852A45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25624657" w14:textId="49970474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6314D53" w14:textId="34AF53C3" w:rsidR="00A8168C" w:rsidRDefault="00A8168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A8168C" w14:paraId="562E02C0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5A7D4" w14:textId="66DC7BC9" w:rsidR="00A8168C" w:rsidRDefault="00B0375F" w:rsidP="00852A45">
            <w:pPr>
              <w:pStyle w:val="Textkrper1"/>
            </w:pPr>
            <w:r>
              <w:t>Apple iOS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1142536" w14:textId="2D56C8A0" w:rsidR="00A8168C" w:rsidRDefault="00B0375F" w:rsidP="00852A45">
            <w:pPr>
              <w:pStyle w:val="Textkrper1"/>
              <w:jc w:val="center"/>
            </w:pPr>
            <w:r>
              <w:t>Operating System</w:t>
            </w:r>
          </w:p>
        </w:tc>
      </w:tr>
      <w:tr w:rsidR="00A8168C" w14:paraId="7A36815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2C58C4" w14:textId="434A0C33" w:rsidR="00A8168C" w:rsidRDefault="0013538E" w:rsidP="00852A45">
            <w:pPr>
              <w:pStyle w:val="Textkrper1"/>
            </w:pPr>
            <w:r>
              <w:t>Xcode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65628F3" w14:textId="2C9F54F8" w:rsidR="0013538E" w:rsidRDefault="0013538E" w:rsidP="0013538E">
            <w:pPr>
              <w:pStyle w:val="Textkrper1"/>
              <w:jc w:val="center"/>
            </w:pPr>
            <w:r>
              <w:t>Local Test Runner / IDE</w:t>
            </w:r>
          </w:p>
        </w:tc>
      </w:tr>
      <w:tr w:rsidR="0013538E" w14:paraId="3C7861D1" w14:textId="77777777" w:rsidTr="00852A45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E1F847" w14:textId="714D6A43" w:rsidR="0013538E" w:rsidRDefault="0013538E" w:rsidP="00852A45">
            <w:pPr>
              <w:pStyle w:val="Textkrper1"/>
            </w:pPr>
            <w:r>
              <w:t>Mac OS Server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5FE6BBE" w14:textId="41F2764A" w:rsidR="0013538E" w:rsidRDefault="0013538E" w:rsidP="0013538E">
            <w:pPr>
              <w:pStyle w:val="Textkrper1"/>
              <w:jc w:val="center"/>
            </w:pPr>
            <w:r>
              <w:t>Test Server OS</w:t>
            </w:r>
          </w:p>
        </w:tc>
      </w:tr>
    </w:tbl>
    <w:p w14:paraId="206746F8" w14:textId="77777777" w:rsidR="0096234C" w:rsidRDefault="0096234C">
      <w:pPr>
        <w:pStyle w:val="berschrift2"/>
      </w:pPr>
      <w:bookmarkStart w:id="70" w:name="_Toc485481954"/>
      <w:r>
        <w:t>Productivity and Support Tools</w:t>
      </w:r>
      <w:bookmarkEnd w:id="67"/>
      <w:bookmarkEnd w:id="68"/>
      <w:bookmarkEnd w:id="70"/>
    </w:p>
    <w:p w14:paraId="4DFA0464" w14:textId="3CCC6985" w:rsidR="0096234C" w:rsidRDefault="00087FA6" w:rsidP="00B61A06">
      <w:pPr>
        <w:pStyle w:val="Textkrper"/>
        <w:ind w:left="0"/>
      </w:pPr>
      <w:r>
        <w:t>The following tools support the test process for this Test Plan.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</w:tblGrid>
      <w:tr w:rsidR="0052404C" w14:paraId="58FE5969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0B874740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FC50A56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52A65E7" w14:textId="77777777" w:rsidR="0052404C" w:rsidRDefault="0052404C" w:rsidP="0064683E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</w:tr>
      <w:tr w:rsidR="0052404C" w14:paraId="0FD3ED2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B90177" w14:textId="77777777" w:rsidR="0052404C" w:rsidRDefault="0052404C">
            <w:pPr>
              <w:pStyle w:val="Textkrper1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479F06C" w14:textId="039A1F6C" w:rsidR="0052404C" w:rsidRDefault="00E072FB">
            <w:pPr>
              <w:pStyle w:val="Textkrper1"/>
              <w:jc w:val="center"/>
            </w:pPr>
            <w:r>
              <w:t>Mac OS</w:t>
            </w:r>
            <w:r w:rsidR="0052404C">
              <w:t xml:space="preserve"> Server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15092FEF" w14:textId="6A1C7A3B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3B565059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3CF83C" w14:textId="75C259F1" w:rsidR="0052404C" w:rsidRDefault="0052404C">
            <w:pPr>
              <w:pStyle w:val="Textkrper1"/>
            </w:pPr>
            <w:r>
              <w:t>Issue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4E0BE931" w14:textId="3C016F28" w:rsidR="0052404C" w:rsidRDefault="0052404C">
            <w:pPr>
              <w:pStyle w:val="Textkrper1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9FDDD02" w14:textId="618A1E2C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7333CF52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552E09" w14:textId="6E9B398A" w:rsidR="0052404C" w:rsidRDefault="0052404C" w:rsidP="0052404C">
            <w:pPr>
              <w:pStyle w:val="Textkrper1"/>
            </w:pPr>
            <w:r>
              <w:t>Source Code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3D408F4" w14:textId="53FB4896" w:rsidR="0052404C" w:rsidRDefault="0052404C">
            <w:pPr>
              <w:pStyle w:val="Textkrper1"/>
              <w:jc w:val="center"/>
            </w:pPr>
            <w:r>
              <w:t>GitHub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086851E2" w14:textId="0AB457AD" w:rsidR="0052404C" w:rsidRDefault="0052404C">
            <w:pPr>
              <w:pStyle w:val="Textkrper1"/>
              <w:jc w:val="center"/>
            </w:pPr>
            <w:r>
              <w:t>Vendor</w:t>
            </w:r>
          </w:p>
        </w:tc>
      </w:tr>
      <w:tr w:rsidR="0052404C" w14:paraId="53F57F1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A56E62" w14:textId="2B2474C3" w:rsidR="0052404C" w:rsidRDefault="0052404C">
            <w:pPr>
              <w:pStyle w:val="Textkrper1"/>
            </w:pPr>
            <w:r>
              <w:t>Metrics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5688672A" w14:textId="6A9A1B8B" w:rsidR="0052404C" w:rsidRDefault="00F96AC2">
            <w:pPr>
              <w:pStyle w:val="Textkrper1"/>
              <w:jc w:val="center"/>
            </w:pPr>
            <w:hyperlink r:id="rId12" w:history="1">
              <w:r w:rsidR="00CD7454" w:rsidRPr="00530242">
                <w:rPr>
                  <w:rStyle w:val="Link"/>
                </w:rPr>
                <w:t>Taylor</w:t>
              </w:r>
            </w:hyperlink>
            <w:r w:rsidR="00CD7454">
              <w:t xml:space="preserve">, </w:t>
            </w:r>
            <w:hyperlink r:id="rId13" w:history="1">
              <w:r w:rsidR="00CD7454" w:rsidRPr="00530242">
                <w:rPr>
                  <w:rStyle w:val="Link"/>
                </w:rPr>
                <w:t>TaylorParser</w:t>
              </w:r>
            </w:hyperlink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9EA8DA0" w14:textId="5877A435" w:rsidR="0052404C" w:rsidRDefault="00CD7454">
            <w:pPr>
              <w:pStyle w:val="Textkrper1"/>
              <w:jc w:val="center"/>
            </w:pPr>
            <w:r>
              <w:t>Vendor, Inhouse</w:t>
            </w:r>
          </w:p>
        </w:tc>
      </w:tr>
    </w:tbl>
    <w:p w14:paraId="384C1966" w14:textId="77777777" w:rsidR="0096234C" w:rsidRDefault="0096234C"/>
    <w:p w14:paraId="5A77387E" w14:textId="77777777" w:rsidR="0096234C" w:rsidRDefault="0096234C">
      <w:pPr>
        <w:pStyle w:val="berschrift1"/>
      </w:pPr>
      <w:bookmarkStart w:id="71" w:name="_Toc314978543"/>
      <w:bookmarkStart w:id="72" w:name="_Toc324843646"/>
      <w:bookmarkStart w:id="73" w:name="_Toc324851953"/>
      <w:bookmarkStart w:id="74" w:name="_Toc324915536"/>
      <w:bookmarkStart w:id="75" w:name="_Toc433104457"/>
      <w:bookmarkStart w:id="76" w:name="_Ref524433573"/>
      <w:bookmarkStart w:id="77" w:name="_Ref524434117"/>
      <w:bookmarkStart w:id="78" w:name="_Toc485481955"/>
      <w:r>
        <w:lastRenderedPageBreak/>
        <w:t>Responsibilities, Staffing, and Training Needs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00C1CFCE" w14:textId="77777777" w:rsidR="0096234C" w:rsidRDefault="0096234C">
      <w:pPr>
        <w:pStyle w:val="berschrift2"/>
      </w:pPr>
      <w:bookmarkStart w:id="79" w:name="_Toc417790805"/>
      <w:bookmarkStart w:id="80" w:name="_Toc433104458"/>
      <w:bookmarkStart w:id="81" w:name="_Toc485481956"/>
      <w:r>
        <w:t>People and Roles</w:t>
      </w:r>
      <w:bookmarkEnd w:id="79"/>
      <w:bookmarkEnd w:id="80"/>
      <w:bookmarkEnd w:id="81"/>
    </w:p>
    <w:p w14:paraId="0F4CCE9C" w14:textId="4CABCE5D" w:rsidR="0096234C" w:rsidRDefault="0096234C" w:rsidP="0022066A">
      <w:pPr>
        <w:pStyle w:val="Textkrper"/>
        <w:ind w:left="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96234C" w14:paraId="3F39CAFE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9F02C4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96234C" w14:paraId="05CF3099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72D53C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0F468EB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0B69AE81" w14:textId="77777777" w:rsidR="0096234C" w:rsidRDefault="0096234C">
            <w:pPr>
              <w:pStyle w:val="Textkrper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0584801" w14:textId="77777777" w:rsidR="0096234C" w:rsidRDefault="0096234C">
            <w:pPr>
              <w:pStyle w:val="Textkrper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96234C" w14:paraId="4C58AA0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81626" w14:textId="77777777" w:rsidR="0096234C" w:rsidRDefault="0096234C">
            <w:pPr>
              <w:pStyle w:val="Textkrper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6B554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255E" w14:textId="77777777" w:rsidR="0096234C" w:rsidRDefault="0096234C">
            <w:pPr>
              <w:pStyle w:val="Textkrper1"/>
            </w:pPr>
            <w:r>
              <w:t xml:space="preserve">Provides management oversight. </w:t>
            </w:r>
          </w:p>
          <w:p w14:paraId="21D1566D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76ED4DD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planning and logistics</w:t>
            </w:r>
          </w:p>
          <w:p w14:paraId="08CF29F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0E889BF4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identify motivators</w:t>
            </w:r>
          </w:p>
          <w:p w14:paraId="29D3A939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380FB16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4D163B2C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68E8F700" w14:textId="77777777" w:rsidR="0096234C" w:rsidRDefault="0096234C" w:rsidP="007A4693">
            <w:pPr>
              <w:pStyle w:val="Textkrper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96234C" w14:paraId="39E7999A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492F" w14:textId="77777777" w:rsidR="0096234C" w:rsidRDefault="0096234C">
            <w:pPr>
              <w:pStyle w:val="Textkrper1"/>
            </w:pPr>
            <w:r>
              <w:t>Test Analyst</w:t>
            </w:r>
          </w:p>
          <w:p w14:paraId="548433BD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1C52E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6741E" w14:textId="77777777" w:rsidR="0096234C" w:rsidRDefault="0096234C">
            <w:pPr>
              <w:pStyle w:val="Textkrper1"/>
            </w:pPr>
            <w:r>
              <w:t>Identifies and defines the specific tests to be conducted.</w:t>
            </w:r>
          </w:p>
          <w:p w14:paraId="649166DB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923D619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identify test ideas</w:t>
            </w:r>
          </w:p>
          <w:p w14:paraId="2ED93E3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details</w:t>
            </w:r>
          </w:p>
          <w:p w14:paraId="5F33D815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determine test results</w:t>
            </w:r>
          </w:p>
          <w:p w14:paraId="62F5884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document change requests</w:t>
            </w:r>
          </w:p>
          <w:p w14:paraId="0078EB4D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evaluate product quality</w:t>
            </w:r>
          </w:p>
        </w:tc>
      </w:tr>
      <w:tr w:rsidR="0096234C" w14:paraId="54396BA7" w14:textId="77777777" w:rsidTr="00C55C8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7E5E" w14:textId="77777777" w:rsidR="0096234C" w:rsidRDefault="0096234C">
            <w:pPr>
              <w:pStyle w:val="Textkrper1"/>
            </w:pPr>
            <w:r>
              <w:t>Test Designer</w:t>
            </w:r>
          </w:p>
          <w:p w14:paraId="65889DC9" w14:textId="77777777" w:rsidR="0096234C" w:rsidRDefault="0096234C">
            <w:pPr>
              <w:pStyle w:val="Textkrper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065B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29ED6" w14:textId="77777777" w:rsidR="0096234C" w:rsidRDefault="0096234C">
            <w:pPr>
              <w:pStyle w:val="Textkrper1"/>
            </w:pPr>
            <w:r>
              <w:t>Defines the technical approach to the implementation of the test effort.</w:t>
            </w:r>
          </w:p>
          <w:p w14:paraId="5244400C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F59F1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approach</w:t>
            </w:r>
          </w:p>
          <w:p w14:paraId="5881D172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 automation architecture</w:t>
            </w:r>
          </w:p>
          <w:p w14:paraId="074CEC11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verify test techniques</w:t>
            </w:r>
          </w:p>
          <w:p w14:paraId="2D090000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define testability elements</w:t>
            </w:r>
          </w:p>
          <w:p w14:paraId="4D51BFD7" w14:textId="77777777" w:rsidR="0096234C" w:rsidRDefault="0096234C" w:rsidP="007A4693">
            <w:pPr>
              <w:pStyle w:val="Textkrper1"/>
              <w:numPr>
                <w:ilvl w:val="0"/>
                <w:numId w:val="7"/>
              </w:numPr>
            </w:pPr>
            <w:r>
              <w:t>structure test implementation</w:t>
            </w:r>
          </w:p>
        </w:tc>
      </w:tr>
      <w:tr w:rsidR="0096234C" w14:paraId="1E1E2694" w14:textId="77777777" w:rsidTr="00C55C8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E3C99F" w14:textId="77777777" w:rsidR="0096234C" w:rsidRDefault="0096234C">
            <w:pPr>
              <w:pStyle w:val="Textkrper1"/>
            </w:pPr>
            <w:r>
              <w:lastRenderedPageBreak/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E70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BB30" w14:textId="77777777" w:rsidR="0096234C" w:rsidRDefault="0096234C">
            <w:pPr>
              <w:pStyle w:val="Textkrper1"/>
            </w:pPr>
            <w:r>
              <w:t>Implements and executes the tests.</w:t>
            </w:r>
          </w:p>
          <w:p w14:paraId="12A1D484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656288A5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10210C3B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execute test suites</w:t>
            </w:r>
          </w:p>
          <w:p w14:paraId="5EDEECFA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log results</w:t>
            </w:r>
          </w:p>
          <w:p w14:paraId="29361FD8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1C705FF6" w14:textId="77777777" w:rsidR="0096234C" w:rsidRDefault="0096234C" w:rsidP="007A4693">
            <w:pPr>
              <w:pStyle w:val="Textkrper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96234C" w14:paraId="6BD654E6" w14:textId="77777777" w:rsidTr="00C55C87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B6D0" w14:textId="77777777" w:rsidR="0096234C" w:rsidRDefault="0096234C">
            <w:pPr>
              <w:pStyle w:val="Textkrper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022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2B183" w14:textId="77777777" w:rsidR="0096234C" w:rsidRDefault="0096234C">
            <w:pPr>
              <w:pStyle w:val="Textkrper1"/>
            </w:pPr>
            <w:r>
              <w:t>Ensures test environment and assets are managed and maintained.</w:t>
            </w:r>
          </w:p>
          <w:p w14:paraId="70F0BC4A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5E744A95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2E5E1EF4" w14:textId="77777777" w:rsidR="0096234C" w:rsidRDefault="0096234C" w:rsidP="007A4693">
            <w:pPr>
              <w:pStyle w:val="Textkrper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  <w:tr w:rsidR="0096234C" w14:paraId="0D74F4BE" w14:textId="77777777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3E8BA" w14:textId="77777777" w:rsidR="0096234C" w:rsidRDefault="0096234C">
            <w:pPr>
              <w:pStyle w:val="Textkrper1"/>
            </w:pPr>
            <w:r>
              <w:t>Database Administrator, Database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F413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741D6" w14:textId="77777777" w:rsidR="0096234C" w:rsidRDefault="0096234C">
            <w:pPr>
              <w:pStyle w:val="Textkrper1"/>
            </w:pPr>
            <w:r>
              <w:t>Ensures test data (database) environment and assets are managed and maintained.</w:t>
            </w:r>
          </w:p>
          <w:p w14:paraId="2EE58CC7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3756868F" w14:textId="77777777" w:rsidR="0096234C" w:rsidRDefault="0096234C" w:rsidP="007A4693">
            <w:pPr>
              <w:pStyle w:val="Textkrper1"/>
              <w:numPr>
                <w:ilvl w:val="0"/>
                <w:numId w:val="10"/>
              </w:numPr>
            </w:pPr>
            <w:r>
              <w:t>support the administration of test data and test beds (database).</w:t>
            </w:r>
          </w:p>
        </w:tc>
      </w:tr>
      <w:tr w:rsidR="0096234C" w14:paraId="72C2A6CF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D9DD" w14:textId="77777777" w:rsidR="0096234C" w:rsidRDefault="0096234C">
            <w:pPr>
              <w:pStyle w:val="Textkrper1"/>
            </w:pPr>
            <w:r>
              <w:t>Designer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E00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75B5" w14:textId="77777777" w:rsidR="0096234C" w:rsidRDefault="0096234C">
            <w:pPr>
              <w:pStyle w:val="Textkrper1"/>
            </w:pPr>
            <w:r>
              <w:t>Identifies and defines the operations, attributes, and associations of the test classes.</w:t>
            </w:r>
          </w:p>
          <w:p w14:paraId="5D297772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1AD83053" w14:textId="77777777" w:rsidR="0096234C" w:rsidRDefault="0096234C" w:rsidP="007A4693">
            <w:pPr>
              <w:pStyle w:val="Textkrper1"/>
              <w:numPr>
                <w:ilvl w:val="0"/>
                <w:numId w:val="11"/>
              </w:numPr>
            </w:pPr>
            <w:r>
              <w:t>defines the test classes required to support testability requirements as defined by the test team</w:t>
            </w:r>
          </w:p>
        </w:tc>
      </w:tr>
      <w:tr w:rsidR="0096234C" w14:paraId="196D1940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6380E" w14:textId="77777777" w:rsidR="0096234C" w:rsidRDefault="0096234C">
            <w:pPr>
              <w:pStyle w:val="Textkrper1"/>
            </w:pPr>
            <w:r>
              <w:t>Implementer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13772" w14:textId="77777777" w:rsidR="0096234C" w:rsidRDefault="0096234C">
            <w:pPr>
              <w:pStyle w:val="Textkrper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D966" w14:textId="77777777" w:rsidR="0096234C" w:rsidRDefault="0096234C">
            <w:pPr>
              <w:pStyle w:val="Textkrper1"/>
            </w:pPr>
            <w:r>
              <w:t>Implements and unit tests the test classes and test packages.</w:t>
            </w:r>
          </w:p>
          <w:p w14:paraId="7498CE61" w14:textId="77777777" w:rsidR="0096234C" w:rsidRDefault="0096234C">
            <w:pPr>
              <w:pStyle w:val="Textkrper1"/>
            </w:pPr>
            <w:r>
              <w:t>Responsibilities include:</w:t>
            </w:r>
          </w:p>
          <w:p w14:paraId="25326583" w14:textId="77777777" w:rsidR="0096234C" w:rsidRDefault="0096234C" w:rsidP="007A4693">
            <w:pPr>
              <w:pStyle w:val="Textkrper1"/>
              <w:numPr>
                <w:ilvl w:val="0"/>
                <w:numId w:val="12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14:paraId="096E6ABE" w14:textId="77777777" w:rsidR="0096234C" w:rsidRDefault="0096234C">
      <w:pPr>
        <w:pStyle w:val="Textkrper"/>
      </w:pPr>
    </w:p>
    <w:p w14:paraId="6C01C13B" w14:textId="77777777" w:rsidR="0096234C" w:rsidRDefault="0096234C">
      <w:pPr>
        <w:pStyle w:val="berschrift2"/>
      </w:pPr>
      <w:bookmarkStart w:id="82" w:name="_Toc485481957"/>
      <w:r>
        <w:lastRenderedPageBreak/>
        <w:t>Staffing and Training Needs</w:t>
      </w:r>
      <w:bookmarkEnd w:id="82"/>
    </w:p>
    <w:p w14:paraId="1A5ED5D8" w14:textId="77777777" w:rsidR="0096234C" w:rsidRDefault="0096234C" w:rsidP="00514C5C">
      <w:pPr>
        <w:pStyle w:val="Textkrper"/>
        <w:keepNext/>
        <w:ind w:left="0"/>
      </w:pPr>
      <w:r>
        <w:t>This section outlines how to approach staffing and training the test roles for the project.</w:t>
      </w:r>
    </w:p>
    <w:p w14:paraId="423E709E" w14:textId="79DC94A9" w:rsidR="0059687F" w:rsidRPr="0059687F" w:rsidRDefault="0096234C" w:rsidP="0059687F">
      <w:pPr>
        <w:pStyle w:val="berschrift1"/>
      </w:pPr>
      <w:bookmarkStart w:id="83" w:name="_Toc324843649"/>
      <w:bookmarkStart w:id="84" w:name="_Toc324851956"/>
      <w:bookmarkStart w:id="85" w:name="_Toc324915539"/>
      <w:bookmarkStart w:id="86" w:name="_Toc433104460"/>
      <w:bookmarkStart w:id="87" w:name="_Toc485481958"/>
      <w:bookmarkEnd w:id="69"/>
      <w:r>
        <w:t>Iteration Milestones</w:t>
      </w:r>
      <w:bookmarkEnd w:id="83"/>
      <w:bookmarkEnd w:id="84"/>
      <w:bookmarkEnd w:id="85"/>
      <w:bookmarkEnd w:id="86"/>
      <w:bookmarkEnd w:id="87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1575"/>
        <w:gridCol w:w="1575"/>
        <w:gridCol w:w="1575"/>
        <w:gridCol w:w="1576"/>
      </w:tblGrid>
      <w:tr w:rsidR="0096234C" w14:paraId="614E6B0B" w14:textId="77777777">
        <w:trPr>
          <w:cantSplit/>
          <w:tblHeader/>
        </w:trPr>
        <w:tc>
          <w:tcPr>
            <w:tcW w:w="2898" w:type="dxa"/>
            <w:shd w:val="pct5" w:color="auto" w:fill="auto"/>
          </w:tcPr>
          <w:p w14:paraId="4EB7F7C5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575" w:type="dxa"/>
            <w:shd w:val="pct5" w:color="auto" w:fill="auto"/>
          </w:tcPr>
          <w:p w14:paraId="02A91CA8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Start Date</w:t>
            </w:r>
          </w:p>
        </w:tc>
        <w:tc>
          <w:tcPr>
            <w:tcW w:w="1575" w:type="dxa"/>
            <w:shd w:val="pct5" w:color="auto" w:fill="auto"/>
          </w:tcPr>
          <w:p w14:paraId="2CBD1593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Start Date</w:t>
            </w:r>
          </w:p>
        </w:tc>
        <w:tc>
          <w:tcPr>
            <w:tcW w:w="1575" w:type="dxa"/>
            <w:shd w:val="pct5" w:color="auto" w:fill="auto"/>
          </w:tcPr>
          <w:p w14:paraId="6CF17940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Planned        End Date</w:t>
            </w:r>
          </w:p>
        </w:tc>
        <w:tc>
          <w:tcPr>
            <w:tcW w:w="1576" w:type="dxa"/>
            <w:shd w:val="pct5" w:color="auto" w:fill="auto"/>
          </w:tcPr>
          <w:p w14:paraId="06C57CB9" w14:textId="77777777" w:rsidR="0096234C" w:rsidRDefault="0096234C">
            <w:pPr>
              <w:pStyle w:val="Textkrp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Actual           End Date</w:t>
            </w:r>
          </w:p>
        </w:tc>
      </w:tr>
      <w:tr w:rsidR="0096234C" w14:paraId="14B5653A" w14:textId="77777777">
        <w:trPr>
          <w:cantSplit/>
        </w:trPr>
        <w:tc>
          <w:tcPr>
            <w:tcW w:w="2898" w:type="dxa"/>
          </w:tcPr>
          <w:p w14:paraId="186D7AC9" w14:textId="602E81D7" w:rsidR="0096234C" w:rsidRDefault="00631F39" w:rsidP="00631F39">
            <w:pPr>
              <w:pStyle w:val="Textkrper1"/>
            </w:pPr>
            <w:r>
              <w:t>&gt; 40% Test Coverage</w:t>
            </w:r>
          </w:p>
        </w:tc>
        <w:tc>
          <w:tcPr>
            <w:tcW w:w="1575" w:type="dxa"/>
          </w:tcPr>
          <w:p w14:paraId="3B0C392D" w14:textId="0834433D" w:rsidR="007E6ED5" w:rsidRDefault="00631F39" w:rsidP="007E6ED5">
            <w:pPr>
              <w:pStyle w:val="Textkrper1"/>
            </w:pPr>
            <w:r>
              <w:t>(</w:t>
            </w:r>
            <w:r w:rsidR="005E66C0">
              <w:t>Sem</w:t>
            </w:r>
            <w:r w:rsidR="007E6ED5">
              <w:t>ester</w:t>
            </w:r>
            <w:r w:rsidR="00132C15">
              <w:t xml:space="preserve"> </w:t>
            </w:r>
            <w:r w:rsidR="005E66C0">
              <w:t>2</w:t>
            </w:r>
            <w:r>
              <w:t>, Week 4)</w:t>
            </w:r>
            <w:r w:rsidR="007E6ED5">
              <w:br/>
              <w:t>30.04.2017</w:t>
            </w:r>
          </w:p>
        </w:tc>
        <w:tc>
          <w:tcPr>
            <w:tcW w:w="1575" w:type="dxa"/>
          </w:tcPr>
          <w:p w14:paraId="5EFA4A1D" w14:textId="4BE1EED1" w:rsidR="0096234C" w:rsidRDefault="00631F39">
            <w:pPr>
              <w:pStyle w:val="Textkrper1"/>
            </w:pPr>
            <w:r>
              <w:t>30.04.2017</w:t>
            </w:r>
          </w:p>
        </w:tc>
        <w:tc>
          <w:tcPr>
            <w:tcW w:w="1575" w:type="dxa"/>
          </w:tcPr>
          <w:p w14:paraId="42FA2169" w14:textId="627B7CCA" w:rsidR="007E6ED5" w:rsidRDefault="007E6ED5" w:rsidP="007E6ED5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8)</w:t>
            </w:r>
            <w:r>
              <w:br/>
              <w:t>10.06.2017</w:t>
            </w:r>
          </w:p>
        </w:tc>
        <w:tc>
          <w:tcPr>
            <w:tcW w:w="1576" w:type="dxa"/>
          </w:tcPr>
          <w:p w14:paraId="10E0A20C" w14:textId="35F273F2" w:rsidR="0096234C" w:rsidRDefault="007E6ED5">
            <w:pPr>
              <w:pStyle w:val="Textkrper1"/>
            </w:pPr>
            <w:r>
              <w:t>13.06.2017</w:t>
            </w:r>
          </w:p>
        </w:tc>
      </w:tr>
      <w:tr w:rsidR="0096234C" w14:paraId="5309A57E" w14:textId="77777777">
        <w:trPr>
          <w:cantSplit/>
        </w:trPr>
        <w:tc>
          <w:tcPr>
            <w:tcW w:w="2898" w:type="dxa"/>
          </w:tcPr>
          <w:p w14:paraId="0DF924C3" w14:textId="1BE0CD6B" w:rsidR="0096234C" w:rsidRDefault="00631F39" w:rsidP="00631F39">
            <w:pPr>
              <w:pStyle w:val="Textkrper1"/>
            </w:pPr>
            <w:r>
              <w:t>Unit test implemented</w:t>
            </w:r>
          </w:p>
        </w:tc>
        <w:tc>
          <w:tcPr>
            <w:tcW w:w="1575" w:type="dxa"/>
          </w:tcPr>
          <w:p w14:paraId="2A03F348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7498CB99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4C7A080" w14:textId="142B7805" w:rsidR="007E6ED5" w:rsidRDefault="007E6ED5" w:rsidP="0083634B">
            <w:pPr>
              <w:pStyle w:val="Textkrper1"/>
            </w:pPr>
            <w:r>
              <w:t>(</w:t>
            </w:r>
            <w:r w:rsidR="000322A8">
              <w:t xml:space="preserve">Semester 2, </w:t>
            </w:r>
            <w:r>
              <w:t>Week 4)</w:t>
            </w:r>
            <w:r w:rsidR="0083634B">
              <w:br/>
            </w:r>
            <w:r>
              <w:t>30.04.2017</w:t>
            </w:r>
          </w:p>
        </w:tc>
        <w:tc>
          <w:tcPr>
            <w:tcW w:w="1576" w:type="dxa"/>
          </w:tcPr>
          <w:p w14:paraId="196501FA" w14:textId="27F32580" w:rsidR="0096234C" w:rsidRDefault="007E6ED5">
            <w:pPr>
              <w:pStyle w:val="Textkrper1"/>
            </w:pPr>
            <w:r>
              <w:t>30.04.2017</w:t>
            </w:r>
          </w:p>
        </w:tc>
      </w:tr>
      <w:tr w:rsidR="0096234C" w14:paraId="21D57CEA" w14:textId="77777777">
        <w:trPr>
          <w:cantSplit/>
        </w:trPr>
        <w:tc>
          <w:tcPr>
            <w:tcW w:w="2898" w:type="dxa"/>
          </w:tcPr>
          <w:p w14:paraId="341EAC2A" w14:textId="57E3B16E" w:rsidR="0096234C" w:rsidRDefault="00631F39">
            <w:pPr>
              <w:pStyle w:val="Textkrper1"/>
            </w:pPr>
            <w:r>
              <w:t>User Interface Tests implemented</w:t>
            </w:r>
          </w:p>
        </w:tc>
        <w:tc>
          <w:tcPr>
            <w:tcW w:w="1575" w:type="dxa"/>
          </w:tcPr>
          <w:p w14:paraId="17BF957C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2BD681CD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F3E6173" w14:textId="64AFF47E" w:rsidR="000322A8" w:rsidRDefault="000322A8">
            <w:pPr>
              <w:pStyle w:val="Textkrper1"/>
            </w:pPr>
            <w:r>
              <w:t>(Semester 1, Week 6)</w:t>
            </w:r>
            <w:r>
              <w:br/>
              <w:t>30.04.2017</w:t>
            </w:r>
          </w:p>
        </w:tc>
        <w:tc>
          <w:tcPr>
            <w:tcW w:w="1576" w:type="dxa"/>
          </w:tcPr>
          <w:p w14:paraId="772D59A8" w14:textId="4D436F32" w:rsidR="0096234C" w:rsidRDefault="000322A8">
            <w:pPr>
              <w:pStyle w:val="Textkrper1"/>
            </w:pPr>
            <w:r>
              <w:t>(Semester 1, Week 6)</w:t>
            </w:r>
          </w:p>
        </w:tc>
      </w:tr>
      <w:tr w:rsidR="0096234C" w14:paraId="49E83523" w14:textId="77777777">
        <w:trPr>
          <w:cantSplit/>
        </w:trPr>
        <w:tc>
          <w:tcPr>
            <w:tcW w:w="2898" w:type="dxa"/>
          </w:tcPr>
          <w:p w14:paraId="1625F2A7" w14:textId="3DAA9167" w:rsidR="0096234C" w:rsidRDefault="00631F39" w:rsidP="000322A8">
            <w:pPr>
              <w:pStyle w:val="Textkrper1"/>
            </w:pPr>
            <w:r>
              <w:t xml:space="preserve">End User Tests </w:t>
            </w:r>
            <w:r w:rsidR="000322A8">
              <w:t>prepared</w:t>
            </w:r>
            <w:r>
              <w:t xml:space="preserve"> and executed</w:t>
            </w:r>
          </w:p>
        </w:tc>
        <w:tc>
          <w:tcPr>
            <w:tcW w:w="1575" w:type="dxa"/>
          </w:tcPr>
          <w:p w14:paraId="48DABBBF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0A616861" w14:textId="77777777" w:rsidR="0096234C" w:rsidRDefault="0096234C">
            <w:pPr>
              <w:pStyle w:val="Textkrper1"/>
            </w:pPr>
          </w:p>
        </w:tc>
        <w:tc>
          <w:tcPr>
            <w:tcW w:w="1575" w:type="dxa"/>
          </w:tcPr>
          <w:p w14:paraId="55EE0A7C" w14:textId="77777777" w:rsidR="0096234C" w:rsidRDefault="0096234C">
            <w:pPr>
              <w:pStyle w:val="Textkrper1"/>
            </w:pPr>
          </w:p>
        </w:tc>
        <w:tc>
          <w:tcPr>
            <w:tcW w:w="1576" w:type="dxa"/>
          </w:tcPr>
          <w:p w14:paraId="28150832" w14:textId="77777777" w:rsidR="0096234C" w:rsidRDefault="0096234C">
            <w:pPr>
              <w:pStyle w:val="Textkrper1"/>
            </w:pPr>
          </w:p>
        </w:tc>
      </w:tr>
    </w:tbl>
    <w:p w14:paraId="06E18A33" w14:textId="4429F94E" w:rsidR="00BB3D58" w:rsidRDefault="00726B37" w:rsidP="00BB3D58">
      <w:pPr>
        <w:pStyle w:val="berschrift1"/>
      </w:pPr>
      <w:bookmarkStart w:id="88" w:name="_Toc485481959"/>
      <w:bookmarkStart w:id="89" w:name="_Toc314978547"/>
      <w:bookmarkStart w:id="90" w:name="_Toc324843650"/>
      <w:bookmarkStart w:id="91" w:name="_Toc324851957"/>
      <w:bookmarkStart w:id="92" w:name="_Toc324915540"/>
      <w:r>
        <w:t>Metrics Analysis</w:t>
      </w:r>
      <w:bookmarkEnd w:id="88"/>
    </w:p>
    <w:p w14:paraId="1DB76761" w14:textId="5908286B" w:rsidR="00B30B90" w:rsidRDefault="007E354E" w:rsidP="003D02E0">
      <w:r>
        <w:t>As we already described before we use a combination of a vendor tool</w:t>
      </w:r>
      <w:r w:rsidR="00667A55">
        <w:t xml:space="preserve"> (</w:t>
      </w:r>
      <w:hyperlink r:id="rId14" w:history="1">
        <w:r w:rsidR="00667A55" w:rsidRPr="00F12F80">
          <w:rPr>
            <w:rStyle w:val="Link"/>
          </w:rPr>
          <w:t>Taylor</w:t>
        </w:r>
      </w:hyperlink>
      <w:r w:rsidR="00667A55">
        <w:t>)</w:t>
      </w:r>
      <w:r>
        <w:t xml:space="preserve"> and our own tool </w:t>
      </w:r>
      <w:r w:rsidR="00667A55">
        <w:t>(</w:t>
      </w:r>
      <w:hyperlink r:id="rId15" w:history="1">
        <w:r w:rsidR="00667A55" w:rsidRPr="00361687">
          <w:rPr>
            <w:rStyle w:val="Link"/>
          </w:rPr>
          <w:t>TaylorParser</w:t>
        </w:r>
      </w:hyperlink>
      <w:r w:rsidR="00667A55">
        <w:t xml:space="preserve">) which is available on npm </w:t>
      </w:r>
      <w:r>
        <w:t>for metrics measurement.</w:t>
      </w:r>
    </w:p>
    <w:p w14:paraId="1E087FEF" w14:textId="2005B341" w:rsidR="007E354E" w:rsidRDefault="00B30B90" w:rsidP="003D02E0">
      <w:r>
        <w:t>Our measurement looks for violations of the following metrics:</w:t>
      </w:r>
    </w:p>
    <w:p w14:paraId="002A957C" w14:textId="00EF8857" w:rsidR="00010651" w:rsidRDefault="00684EAD" w:rsidP="00684EAD">
      <w:pPr>
        <w:pStyle w:val="Listenabsatz"/>
        <w:numPr>
          <w:ilvl w:val="0"/>
          <w:numId w:val="57"/>
        </w:numPr>
      </w:pPr>
      <w:r>
        <w:t>Excessive Class Length</w:t>
      </w:r>
    </w:p>
    <w:p w14:paraId="687F9121" w14:textId="532A8EB2" w:rsidR="00684EAD" w:rsidRDefault="00684EAD" w:rsidP="00684EAD">
      <w:pPr>
        <w:pStyle w:val="Listenabsatz"/>
        <w:numPr>
          <w:ilvl w:val="0"/>
          <w:numId w:val="57"/>
        </w:numPr>
      </w:pPr>
      <w:r>
        <w:t>Excessive Method Length</w:t>
      </w:r>
    </w:p>
    <w:p w14:paraId="004E33EC" w14:textId="7FBA8D2F" w:rsidR="00684EAD" w:rsidRDefault="00684EAD" w:rsidP="00684EAD">
      <w:pPr>
        <w:pStyle w:val="Listenabsatz"/>
        <w:numPr>
          <w:ilvl w:val="0"/>
          <w:numId w:val="57"/>
        </w:numPr>
      </w:pPr>
      <w:r>
        <w:t>Too Many Methods</w:t>
      </w:r>
    </w:p>
    <w:p w14:paraId="22B11D37" w14:textId="22B57C68" w:rsidR="00684EAD" w:rsidRDefault="00684EAD" w:rsidP="00684EAD">
      <w:pPr>
        <w:pStyle w:val="Listenabsatz"/>
        <w:numPr>
          <w:ilvl w:val="0"/>
          <w:numId w:val="57"/>
        </w:numPr>
      </w:pPr>
      <w:r>
        <w:t>Cyclomatic Complexity</w:t>
      </w:r>
    </w:p>
    <w:p w14:paraId="32C74BD8" w14:textId="6909AD77" w:rsidR="00684EAD" w:rsidRDefault="00684EAD" w:rsidP="00684EAD">
      <w:pPr>
        <w:pStyle w:val="Listenabsatz"/>
        <w:numPr>
          <w:ilvl w:val="0"/>
          <w:numId w:val="57"/>
        </w:numPr>
      </w:pPr>
      <w:r>
        <w:t>Nested Block Depth</w:t>
      </w:r>
    </w:p>
    <w:p w14:paraId="27725A94" w14:textId="3594B449" w:rsidR="00684EAD" w:rsidRDefault="00684EAD" w:rsidP="00684EAD">
      <w:pPr>
        <w:pStyle w:val="Listenabsatz"/>
        <w:numPr>
          <w:ilvl w:val="0"/>
          <w:numId w:val="57"/>
        </w:numPr>
      </w:pPr>
      <w:r>
        <w:t>N-Path Complexity</w:t>
      </w:r>
    </w:p>
    <w:p w14:paraId="335095EF" w14:textId="24D532C8" w:rsidR="00684EAD" w:rsidRDefault="00684EAD" w:rsidP="00684EAD">
      <w:pPr>
        <w:pStyle w:val="Listenabsatz"/>
        <w:numPr>
          <w:ilvl w:val="0"/>
          <w:numId w:val="57"/>
        </w:numPr>
      </w:pPr>
      <w:r>
        <w:t>Excessive Parameter List</w:t>
      </w:r>
    </w:p>
    <w:p w14:paraId="15BA953D" w14:textId="77777777" w:rsidR="00B30B90" w:rsidRDefault="00B30B90" w:rsidP="003D02E0"/>
    <w:p w14:paraId="29038443" w14:textId="3CE70916" w:rsidR="00C130C8" w:rsidRDefault="00C130C8" w:rsidP="003D02E0">
      <w:r>
        <w:t>We don’t use automated deployment due to the fact that deployment means publishing to the app store in our case. That means that our too doesn’t not is a part of the deployment process.</w:t>
      </w:r>
    </w:p>
    <w:p w14:paraId="06F5CDB1" w14:textId="77777777" w:rsidR="00C130C8" w:rsidRDefault="00C130C8" w:rsidP="003D02E0"/>
    <w:p w14:paraId="028E6AEE" w14:textId="7A0F5BAC" w:rsidR="00B30B90" w:rsidRDefault="00B30B90" w:rsidP="003D02E0">
      <w:r>
        <w:t>On May 18</w:t>
      </w:r>
      <w:r w:rsidRPr="00B30B90">
        <w:rPr>
          <w:vertAlign w:val="superscript"/>
        </w:rPr>
        <w:t>th</w:t>
      </w:r>
      <w:r>
        <w:t xml:space="preserve"> we ran our tools and got the following result:</w:t>
      </w:r>
    </w:p>
    <w:p w14:paraId="57D0F588" w14:textId="77777777" w:rsidR="00B30B90" w:rsidRDefault="00B30B90" w:rsidP="003D02E0"/>
    <w:p w14:paraId="3A3CDEAE" w14:textId="5A7D7361" w:rsidR="00B30B90" w:rsidRDefault="00B30B90" w:rsidP="003D02E0">
      <w:r>
        <w:rPr>
          <w:noProof/>
          <w:lang w:val="de-DE" w:eastAsia="de-DE"/>
        </w:rPr>
        <w:drawing>
          <wp:inline distT="0" distB="0" distL="0" distR="0" wp14:anchorId="433FEDA6" wp14:editId="165F0925">
            <wp:extent cx="3480435" cy="2345098"/>
            <wp:effectExtent l="0" t="0" r="0" b="0"/>
            <wp:docPr id="2" name="Bild 2" descr="../../../../Downloads/Bildschirmfoto-2017-05-30-um-13.2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Bildschirmfoto-2017-05-30-um-13.21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87" cy="23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9167" w14:textId="77777777" w:rsidR="00B30B90" w:rsidRDefault="00B30B90" w:rsidP="003D02E0"/>
    <w:p w14:paraId="17FB1A0F" w14:textId="1066CCA3" w:rsidR="00C130C8" w:rsidRPr="00C130C8" w:rsidRDefault="00C130C8" w:rsidP="003D02E0">
      <w:r>
        <w:t xml:space="preserve">As a reaction (HW: Semester 2, Week 7) we changed the number of methods of the Class </w:t>
      </w:r>
      <w:r w:rsidRPr="00C130C8">
        <w:rPr>
          <w:i/>
        </w:rPr>
        <w:t>AlarmListViewController</w:t>
      </w:r>
      <w:r>
        <w:t>.</w:t>
      </w:r>
      <w:r w:rsidR="00285C98">
        <w:t xml:space="preserve"> (</w:t>
      </w:r>
      <w:hyperlink r:id="rId17" w:history="1">
        <w:r w:rsidR="00285C98" w:rsidRPr="00CF7840">
          <w:rPr>
            <w:rStyle w:val="Link"/>
          </w:rPr>
          <w:t>details</w:t>
        </w:r>
      </w:hyperlink>
      <w:r w:rsidR="00285C98">
        <w:t>)</w:t>
      </w:r>
    </w:p>
    <w:p w14:paraId="7CB556B6" w14:textId="1E75EC5A" w:rsidR="00010651" w:rsidRPr="003D02E0" w:rsidRDefault="00010651" w:rsidP="003D02E0">
      <w:r>
        <w:t xml:space="preserve">More details information can be gathered from our </w:t>
      </w:r>
      <w:hyperlink r:id="rId18" w:history="1">
        <w:r w:rsidR="00290D2D" w:rsidRPr="00290D2D">
          <w:rPr>
            <w:rStyle w:val="Link"/>
          </w:rPr>
          <w:t>blog post</w:t>
        </w:r>
      </w:hyperlink>
      <w:r w:rsidR="00290D2D">
        <w:t xml:space="preserve"> concerning this topic.</w:t>
      </w:r>
    </w:p>
    <w:bookmarkEnd w:id="89"/>
    <w:bookmarkEnd w:id="90"/>
    <w:bookmarkEnd w:id="91"/>
    <w:bookmarkEnd w:id="92"/>
    <w:sectPr w:rsidR="00010651" w:rsidRPr="003D02E0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E99B2" w14:textId="77777777" w:rsidR="00F96AC2" w:rsidRDefault="00F96AC2">
      <w:pPr>
        <w:spacing w:line="240" w:lineRule="auto"/>
      </w:pPr>
      <w:r>
        <w:separator/>
      </w:r>
    </w:p>
  </w:endnote>
  <w:endnote w:type="continuationSeparator" w:id="0">
    <w:p w14:paraId="5BBFC6EC" w14:textId="77777777" w:rsidR="00F96AC2" w:rsidRDefault="00F96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3F7D" w14:textId="77777777" w:rsidR="000E4A37" w:rsidRDefault="000E4A3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0BC8FC7" w14:textId="77777777" w:rsidR="000E4A37" w:rsidRDefault="000E4A3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4A37" w14:paraId="50FC4FC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E7C1C1" w14:textId="77777777" w:rsidR="000E4A37" w:rsidRDefault="000E4A3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00ECFD" w14:textId="68BD4A83" w:rsidR="000E4A37" w:rsidRDefault="000E4A37" w:rsidP="006E44AA">
          <w:pPr>
            <w:jc w:val="center"/>
          </w:pPr>
          <w:r>
            <w:sym w:font="Symbol" w:char="F0D3"/>
          </w:r>
          <w:r>
            <w:t xml:space="preserve">Penbo Simplicity,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A078D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0AAFC" w14:textId="77777777" w:rsidR="000E4A37" w:rsidRDefault="000E4A3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8A1B94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14:paraId="7A8E4589" w14:textId="77777777" w:rsidR="000E4A37" w:rsidRDefault="000E4A37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70502" w14:textId="77777777" w:rsidR="000E4A37" w:rsidRDefault="000E4A3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6F810" w14:textId="77777777" w:rsidR="00F96AC2" w:rsidRDefault="00F96AC2">
      <w:pPr>
        <w:spacing w:line="240" w:lineRule="auto"/>
      </w:pPr>
      <w:r>
        <w:separator/>
      </w:r>
    </w:p>
  </w:footnote>
  <w:footnote w:type="continuationSeparator" w:id="0">
    <w:p w14:paraId="487DBF09" w14:textId="77777777" w:rsidR="00F96AC2" w:rsidRDefault="00F96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F4EDC" w14:textId="77777777" w:rsidR="000E4A37" w:rsidRDefault="000E4A37">
    <w:pPr>
      <w:rPr>
        <w:sz w:val="24"/>
      </w:rPr>
    </w:pPr>
  </w:p>
  <w:p w14:paraId="6EC1365F" w14:textId="77777777" w:rsidR="000E4A37" w:rsidRDefault="000E4A37">
    <w:pPr>
      <w:pBdr>
        <w:top w:val="single" w:sz="6" w:space="1" w:color="auto"/>
      </w:pBdr>
      <w:rPr>
        <w:sz w:val="24"/>
      </w:rPr>
    </w:pPr>
  </w:p>
  <w:p w14:paraId="054FBC4C" w14:textId="77777777" w:rsidR="000E4A37" w:rsidRDefault="000E4A3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Penbo Simplicity</w:t>
    </w:r>
  </w:p>
  <w:p w14:paraId="5EF764BB" w14:textId="77777777" w:rsidR="000E4A37" w:rsidRDefault="000E4A37">
    <w:pPr>
      <w:pBdr>
        <w:bottom w:val="single" w:sz="6" w:space="1" w:color="auto"/>
      </w:pBdr>
      <w:jc w:val="right"/>
      <w:rPr>
        <w:sz w:val="24"/>
      </w:rPr>
    </w:pPr>
  </w:p>
  <w:p w14:paraId="53E051D1" w14:textId="77777777" w:rsidR="000E4A37" w:rsidRDefault="000E4A3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4A37" w14:paraId="3FB8DB61" w14:textId="77777777">
      <w:tc>
        <w:tcPr>
          <w:tcW w:w="6379" w:type="dxa"/>
        </w:tcPr>
        <w:p w14:paraId="6BE28E85" w14:textId="77777777" w:rsidR="000E4A37" w:rsidRDefault="000E4A37">
          <w:r>
            <w:t>Penbo Simplicity</w:t>
          </w:r>
        </w:p>
      </w:tc>
      <w:tc>
        <w:tcPr>
          <w:tcW w:w="3179" w:type="dxa"/>
        </w:tcPr>
        <w:p w14:paraId="6D826DBD" w14:textId="52C60925" w:rsidR="000E4A37" w:rsidRDefault="0087361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1.4</w:t>
          </w:r>
        </w:p>
      </w:tc>
    </w:tr>
    <w:tr w:rsidR="000E4A37" w14:paraId="68E6FC32" w14:textId="77777777">
      <w:tc>
        <w:tcPr>
          <w:tcW w:w="6379" w:type="dxa"/>
        </w:tcPr>
        <w:p w14:paraId="31C4EB7C" w14:textId="77777777" w:rsidR="000E4A37" w:rsidRDefault="000E4A37">
          <w:r>
            <w:t>Test Plan</w:t>
          </w:r>
        </w:p>
      </w:tc>
      <w:tc>
        <w:tcPr>
          <w:tcW w:w="3179" w:type="dxa"/>
        </w:tcPr>
        <w:p w14:paraId="6A8AC651" w14:textId="290960E9" w:rsidR="000E4A37" w:rsidRDefault="00873618">
          <w:r>
            <w:t xml:space="preserve">  Date:  18/06</w:t>
          </w:r>
          <w:r w:rsidR="000E4A37">
            <w:t>/2017</w:t>
          </w:r>
        </w:p>
      </w:tc>
    </w:tr>
  </w:tbl>
  <w:p w14:paraId="00660427" w14:textId="77777777" w:rsidR="000E4A37" w:rsidRDefault="000E4A37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8466F" w14:textId="77777777" w:rsidR="000E4A37" w:rsidRDefault="000E4A3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341D5"/>
    <w:multiLevelType w:val="hybridMultilevel"/>
    <w:tmpl w:val="29448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B5776"/>
    <w:multiLevelType w:val="hybridMultilevel"/>
    <w:tmpl w:val="2EDE8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152DDE"/>
    <w:multiLevelType w:val="hybridMultilevel"/>
    <w:tmpl w:val="DA404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>
    <w:nsid w:val="17F2415C"/>
    <w:multiLevelType w:val="hybridMultilevel"/>
    <w:tmpl w:val="3962B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83565E"/>
    <w:multiLevelType w:val="hybridMultilevel"/>
    <w:tmpl w:val="8AA2D990"/>
    <w:lvl w:ilvl="0" w:tplc="0407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2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E76036"/>
    <w:multiLevelType w:val="hybridMultilevel"/>
    <w:tmpl w:val="874E2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8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94921D9"/>
    <w:multiLevelType w:val="hybridMultilevel"/>
    <w:tmpl w:val="7BA83E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9764E51"/>
    <w:multiLevelType w:val="hybridMultilevel"/>
    <w:tmpl w:val="9FE0F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2CB135A4"/>
    <w:multiLevelType w:val="hybridMultilevel"/>
    <w:tmpl w:val="4304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71C00"/>
    <w:multiLevelType w:val="hybridMultilevel"/>
    <w:tmpl w:val="D24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9">
    <w:nsid w:val="442459A8"/>
    <w:multiLevelType w:val="hybridMultilevel"/>
    <w:tmpl w:val="8E980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D51AC0"/>
    <w:multiLevelType w:val="hybridMultilevel"/>
    <w:tmpl w:val="82464C38"/>
    <w:lvl w:ilvl="0" w:tplc="0407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6">
    <w:nsid w:val="57982D7E"/>
    <w:multiLevelType w:val="hybridMultilevel"/>
    <w:tmpl w:val="45CC29B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7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39">
    <w:nsid w:val="5A954EFC"/>
    <w:multiLevelType w:val="hybridMultilevel"/>
    <w:tmpl w:val="DC08A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1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C113276"/>
    <w:multiLevelType w:val="hybridMultilevel"/>
    <w:tmpl w:val="22C41406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4">
    <w:nsid w:val="663E2B03"/>
    <w:multiLevelType w:val="hybridMultilevel"/>
    <w:tmpl w:val="B12A2A04"/>
    <w:lvl w:ilvl="0" w:tplc="54081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49">
    <w:nsid w:val="728C34E9"/>
    <w:multiLevelType w:val="hybridMultilevel"/>
    <w:tmpl w:val="688C35F0"/>
    <w:lvl w:ilvl="0" w:tplc="B680E030">
      <w:start w:val="1"/>
      <w:numFmt w:val="bullet"/>
      <w:pStyle w:val="InfoBlue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1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9"/>
  </w:num>
  <w:num w:numId="7">
    <w:abstractNumId w:val="13"/>
  </w:num>
  <w:num w:numId="8">
    <w:abstractNumId w:val="51"/>
  </w:num>
  <w:num w:numId="9">
    <w:abstractNumId w:val="46"/>
  </w:num>
  <w:num w:numId="10">
    <w:abstractNumId w:val="12"/>
  </w:num>
  <w:num w:numId="11">
    <w:abstractNumId w:val="25"/>
  </w:num>
  <w:num w:numId="12">
    <w:abstractNumId w:val="50"/>
  </w:num>
  <w:num w:numId="13">
    <w:abstractNumId w:val="28"/>
  </w:num>
  <w:num w:numId="14">
    <w:abstractNumId w:val="36"/>
  </w:num>
  <w:num w:numId="15">
    <w:abstractNumId w:val="43"/>
  </w:num>
  <w:num w:numId="16">
    <w:abstractNumId w:val="4"/>
  </w:num>
  <w:num w:numId="17">
    <w:abstractNumId w:val="38"/>
  </w:num>
  <w:num w:numId="18">
    <w:abstractNumId w:val="45"/>
  </w:num>
  <w:num w:numId="19">
    <w:abstractNumId w:val="14"/>
  </w:num>
  <w:num w:numId="20">
    <w:abstractNumId w:val="20"/>
  </w:num>
  <w:num w:numId="21">
    <w:abstractNumId w:val="31"/>
  </w:num>
  <w:num w:numId="22">
    <w:abstractNumId w:val="47"/>
  </w:num>
  <w:num w:numId="23">
    <w:abstractNumId w:val="18"/>
  </w:num>
  <w:num w:numId="24">
    <w:abstractNumId w:val="37"/>
  </w:num>
  <w:num w:numId="25">
    <w:abstractNumId w:val="32"/>
  </w:num>
  <w:num w:numId="26">
    <w:abstractNumId w:val="17"/>
  </w:num>
  <w:num w:numId="27">
    <w:abstractNumId w:val="35"/>
  </w:num>
  <w:num w:numId="28">
    <w:abstractNumId w:val="48"/>
  </w:num>
  <w:num w:numId="29">
    <w:abstractNumId w:val="21"/>
  </w:num>
  <w:num w:numId="30">
    <w:abstractNumId w:val="10"/>
  </w:num>
  <w:num w:numId="31">
    <w:abstractNumId w:val="3"/>
  </w:num>
  <w:num w:numId="32">
    <w:abstractNumId w:val="30"/>
  </w:num>
  <w:num w:numId="33">
    <w:abstractNumId w:val="52"/>
  </w:num>
  <w:num w:numId="34">
    <w:abstractNumId w:val="16"/>
  </w:num>
  <w:num w:numId="35">
    <w:abstractNumId w:val="26"/>
  </w:num>
  <w:num w:numId="36">
    <w:abstractNumId w:val="41"/>
  </w:num>
  <w:num w:numId="37">
    <w:abstractNumId w:val="1"/>
  </w:num>
  <w:num w:numId="38">
    <w:abstractNumId w:val="7"/>
  </w:num>
  <w:num w:numId="39">
    <w:abstractNumId w:val="6"/>
  </w:num>
  <w:num w:numId="40">
    <w:abstractNumId w:val="33"/>
  </w:num>
  <w:num w:numId="41">
    <w:abstractNumId w:val="40"/>
  </w:num>
  <w:num w:numId="42">
    <w:abstractNumId w:val="29"/>
  </w:num>
  <w:num w:numId="43">
    <w:abstractNumId w:val="23"/>
  </w:num>
  <w:num w:numId="44">
    <w:abstractNumId w:val="27"/>
  </w:num>
  <w:num w:numId="45">
    <w:abstractNumId w:val="2"/>
  </w:num>
  <w:num w:numId="46">
    <w:abstractNumId w:val="15"/>
  </w:num>
  <w:num w:numId="47">
    <w:abstractNumId w:val="5"/>
  </w:num>
  <w:num w:numId="48">
    <w:abstractNumId w:val="39"/>
  </w:num>
  <w:num w:numId="49">
    <w:abstractNumId w:val="24"/>
  </w:num>
  <w:num w:numId="50">
    <w:abstractNumId w:val="9"/>
  </w:num>
  <w:num w:numId="51">
    <w:abstractNumId w:val="11"/>
  </w:num>
  <w:num w:numId="52">
    <w:abstractNumId w:val="22"/>
  </w:num>
  <w:num w:numId="53">
    <w:abstractNumId w:val="49"/>
  </w:num>
  <w:num w:numId="54">
    <w:abstractNumId w:val="42"/>
  </w:num>
  <w:num w:numId="55">
    <w:abstractNumId w:val="34"/>
  </w:num>
  <w:num w:numId="56">
    <w:abstractNumId w:val="44"/>
  </w:num>
  <w:num w:numId="57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NZ" w:vendorID="64" w:dllVersion="0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B3"/>
    <w:rsid w:val="00010651"/>
    <w:rsid w:val="00021F71"/>
    <w:rsid w:val="00026131"/>
    <w:rsid w:val="000322A8"/>
    <w:rsid w:val="00036354"/>
    <w:rsid w:val="00037DDA"/>
    <w:rsid w:val="00044056"/>
    <w:rsid w:val="000735CA"/>
    <w:rsid w:val="000858AE"/>
    <w:rsid w:val="00087FA6"/>
    <w:rsid w:val="000D736A"/>
    <w:rsid w:val="000E4A37"/>
    <w:rsid w:val="0010272D"/>
    <w:rsid w:val="00111C51"/>
    <w:rsid w:val="001160BA"/>
    <w:rsid w:val="00116699"/>
    <w:rsid w:val="0012729A"/>
    <w:rsid w:val="00132C15"/>
    <w:rsid w:val="0013538E"/>
    <w:rsid w:val="00144E39"/>
    <w:rsid w:val="00184051"/>
    <w:rsid w:val="001B239A"/>
    <w:rsid w:val="001B6D56"/>
    <w:rsid w:val="001B7E9D"/>
    <w:rsid w:val="001C319F"/>
    <w:rsid w:val="001D2B2E"/>
    <w:rsid w:val="001D6BB3"/>
    <w:rsid w:val="001E6F7A"/>
    <w:rsid w:val="001E730E"/>
    <w:rsid w:val="001F2918"/>
    <w:rsid w:val="00215CE5"/>
    <w:rsid w:val="0022066A"/>
    <w:rsid w:val="00252A28"/>
    <w:rsid w:val="0025508B"/>
    <w:rsid w:val="00263377"/>
    <w:rsid w:val="00277C00"/>
    <w:rsid w:val="00284E5E"/>
    <w:rsid w:val="00285C98"/>
    <w:rsid w:val="00290D2D"/>
    <w:rsid w:val="002A30BE"/>
    <w:rsid w:val="002B1100"/>
    <w:rsid w:val="002F750A"/>
    <w:rsid w:val="002F7914"/>
    <w:rsid w:val="003019C0"/>
    <w:rsid w:val="0033776F"/>
    <w:rsid w:val="00343B09"/>
    <w:rsid w:val="00361687"/>
    <w:rsid w:val="0037427B"/>
    <w:rsid w:val="003B7422"/>
    <w:rsid w:val="003C6CEA"/>
    <w:rsid w:val="003D02E0"/>
    <w:rsid w:val="0040184A"/>
    <w:rsid w:val="004072D1"/>
    <w:rsid w:val="0043104E"/>
    <w:rsid w:val="004554E4"/>
    <w:rsid w:val="00480BC0"/>
    <w:rsid w:val="004A514E"/>
    <w:rsid w:val="004B011B"/>
    <w:rsid w:val="004C3F75"/>
    <w:rsid w:val="00514C5C"/>
    <w:rsid w:val="005153CA"/>
    <w:rsid w:val="0052404C"/>
    <w:rsid w:val="00530242"/>
    <w:rsid w:val="00552274"/>
    <w:rsid w:val="00560C1F"/>
    <w:rsid w:val="00574823"/>
    <w:rsid w:val="0059687F"/>
    <w:rsid w:val="005B43B0"/>
    <w:rsid w:val="005B79F8"/>
    <w:rsid w:val="005E66C0"/>
    <w:rsid w:val="005F3A59"/>
    <w:rsid w:val="00630706"/>
    <w:rsid w:val="00631F39"/>
    <w:rsid w:val="00635815"/>
    <w:rsid w:val="00637F4A"/>
    <w:rsid w:val="0064683E"/>
    <w:rsid w:val="00660898"/>
    <w:rsid w:val="00667A55"/>
    <w:rsid w:val="00684EAD"/>
    <w:rsid w:val="00685340"/>
    <w:rsid w:val="006A3C00"/>
    <w:rsid w:val="006B4905"/>
    <w:rsid w:val="006C5C3E"/>
    <w:rsid w:val="006E4460"/>
    <w:rsid w:val="006E44AA"/>
    <w:rsid w:val="006E48F9"/>
    <w:rsid w:val="0071185B"/>
    <w:rsid w:val="00723ECE"/>
    <w:rsid w:val="00726B37"/>
    <w:rsid w:val="00732C6F"/>
    <w:rsid w:val="00735EC5"/>
    <w:rsid w:val="0074034F"/>
    <w:rsid w:val="00766BFD"/>
    <w:rsid w:val="007A4693"/>
    <w:rsid w:val="007E354E"/>
    <w:rsid w:val="007E5783"/>
    <w:rsid w:val="007E6ED5"/>
    <w:rsid w:val="007F6A40"/>
    <w:rsid w:val="00806E1C"/>
    <w:rsid w:val="0083634B"/>
    <w:rsid w:val="00850B4B"/>
    <w:rsid w:val="00873618"/>
    <w:rsid w:val="00882AFE"/>
    <w:rsid w:val="0088362B"/>
    <w:rsid w:val="0088705B"/>
    <w:rsid w:val="008A1B94"/>
    <w:rsid w:val="008C7E4C"/>
    <w:rsid w:val="008D5824"/>
    <w:rsid w:val="008D7546"/>
    <w:rsid w:val="00901DA5"/>
    <w:rsid w:val="009102FF"/>
    <w:rsid w:val="009214BC"/>
    <w:rsid w:val="00926810"/>
    <w:rsid w:val="00930809"/>
    <w:rsid w:val="00932D09"/>
    <w:rsid w:val="0093445A"/>
    <w:rsid w:val="0096234C"/>
    <w:rsid w:val="00972B9D"/>
    <w:rsid w:val="009B475A"/>
    <w:rsid w:val="009C575A"/>
    <w:rsid w:val="009D479C"/>
    <w:rsid w:val="009F6176"/>
    <w:rsid w:val="00A42A8C"/>
    <w:rsid w:val="00A47F75"/>
    <w:rsid w:val="00A51933"/>
    <w:rsid w:val="00A520A1"/>
    <w:rsid w:val="00A60892"/>
    <w:rsid w:val="00A66C0D"/>
    <w:rsid w:val="00A8168C"/>
    <w:rsid w:val="00A8429A"/>
    <w:rsid w:val="00A90DC7"/>
    <w:rsid w:val="00AA078D"/>
    <w:rsid w:val="00AE0C52"/>
    <w:rsid w:val="00AE610D"/>
    <w:rsid w:val="00B0375F"/>
    <w:rsid w:val="00B1655D"/>
    <w:rsid w:val="00B17C93"/>
    <w:rsid w:val="00B17F45"/>
    <w:rsid w:val="00B259C2"/>
    <w:rsid w:val="00B30B90"/>
    <w:rsid w:val="00B61A06"/>
    <w:rsid w:val="00B773FB"/>
    <w:rsid w:val="00BB3D58"/>
    <w:rsid w:val="00BE4E0A"/>
    <w:rsid w:val="00BF7A88"/>
    <w:rsid w:val="00C00A23"/>
    <w:rsid w:val="00C0273D"/>
    <w:rsid w:val="00C130C8"/>
    <w:rsid w:val="00C323C5"/>
    <w:rsid w:val="00C51EB0"/>
    <w:rsid w:val="00C55C87"/>
    <w:rsid w:val="00C63370"/>
    <w:rsid w:val="00CB2391"/>
    <w:rsid w:val="00CD7454"/>
    <w:rsid w:val="00CF1242"/>
    <w:rsid w:val="00CF7840"/>
    <w:rsid w:val="00D67E1B"/>
    <w:rsid w:val="00D826D3"/>
    <w:rsid w:val="00DA194D"/>
    <w:rsid w:val="00DA5924"/>
    <w:rsid w:val="00DB37AB"/>
    <w:rsid w:val="00DC08A1"/>
    <w:rsid w:val="00DC2AC9"/>
    <w:rsid w:val="00DE7791"/>
    <w:rsid w:val="00DF0C25"/>
    <w:rsid w:val="00E072FB"/>
    <w:rsid w:val="00E46A9B"/>
    <w:rsid w:val="00E737F2"/>
    <w:rsid w:val="00E83BA0"/>
    <w:rsid w:val="00E97915"/>
    <w:rsid w:val="00E97923"/>
    <w:rsid w:val="00EA5288"/>
    <w:rsid w:val="00ED405F"/>
    <w:rsid w:val="00EF064D"/>
    <w:rsid w:val="00EF37BB"/>
    <w:rsid w:val="00F004C9"/>
    <w:rsid w:val="00F0165C"/>
    <w:rsid w:val="00F12F80"/>
    <w:rsid w:val="00F254D3"/>
    <w:rsid w:val="00F26185"/>
    <w:rsid w:val="00F35A3E"/>
    <w:rsid w:val="00F61BDD"/>
    <w:rsid w:val="00F827D3"/>
    <w:rsid w:val="00F96AC2"/>
    <w:rsid w:val="00FA740F"/>
    <w:rsid w:val="00FB06D5"/>
    <w:rsid w:val="00FE1AF1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FB4D4A"/>
  <w15:docId w15:val="{FA911355-0ECD-4CCB-A090-87D2B89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link w:val="TextkrperZchn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F254D3"/>
    <w:pPr>
      <w:numPr>
        <w:numId w:val="53"/>
      </w:numPr>
      <w:tabs>
        <w:tab w:val="left" w:pos="381"/>
      </w:tabs>
      <w:spacing w:after="120"/>
    </w:pPr>
    <w:rPr>
      <w:rFonts w:ascii="TimesNewRomanPSMT" w:cs="TimesNewRomanPSMT"/>
      <w:color w:val="000000"/>
    </w:rPr>
  </w:style>
  <w:style w:type="character" w:styleId="Link">
    <w:name w:val="Hyperlink"/>
    <w:uiPriority w:val="99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6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D6BB3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semiHidden/>
    <w:rsid w:val="00930809"/>
  </w:style>
  <w:style w:type="paragraph" w:styleId="Listenabsatz">
    <w:name w:val="List Paragraph"/>
    <w:basedOn w:val="Standard"/>
    <w:uiPriority w:val="34"/>
    <w:qFormat/>
    <w:rsid w:val="00732C6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F064D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enbo-simplicity.de/wordpress/index.php/2017/05/03/test/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penbo-simplicity.de/wordpress/index.php/2017/05/03/test/" TargetMode="External"/><Relationship Id="rId11" Type="http://schemas.openxmlformats.org/officeDocument/2006/relationships/hyperlink" Target="https://github.com/renpen/SimpleHabits" TargetMode="External"/><Relationship Id="rId12" Type="http://schemas.openxmlformats.org/officeDocument/2006/relationships/hyperlink" Target="https://github.com/yopeso/Taylor" TargetMode="External"/><Relationship Id="rId13" Type="http://schemas.openxmlformats.org/officeDocument/2006/relationships/hyperlink" Target="https://github.com/benediktbosshammer/TaylorParser" TargetMode="External"/><Relationship Id="rId14" Type="http://schemas.openxmlformats.org/officeDocument/2006/relationships/hyperlink" Target="https://github.com/yopeso/Taylor" TargetMode="External"/><Relationship Id="rId15" Type="http://schemas.openxmlformats.org/officeDocument/2006/relationships/hyperlink" Target="https://github.com/benediktbosshammer/TaylorParser" TargetMode="External"/><Relationship Id="rId16" Type="http://schemas.openxmlformats.org/officeDocument/2006/relationships/image" Target="media/image1.png"/><Relationship Id="rId17" Type="http://schemas.openxmlformats.org/officeDocument/2006/relationships/hyperlink" Target="https://github.com/renpen/SimpleHabits/commit/22c99b684589891efea0d0b1af1c684d35d612e8" TargetMode="External"/><Relationship Id="rId18" Type="http://schemas.openxmlformats.org/officeDocument/2006/relationships/hyperlink" Target="http://penbo-simplicity.de/wordpress/index.php/2017/05/18/metrics/" TargetMode="External"/><Relationship Id="rId1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\Downloads\rup_tstpln%20(2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C:\Users\admin\Downloads\rup_tstpln (2).dot</Template>
  <TotalTime>0</TotalTime>
  <Pages>10</Pages>
  <Words>1621</Words>
  <Characters>10216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 Test Plan</vt:lpstr>
    </vt:vector>
  </TitlesOfParts>
  <Company>FRM</Company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 Plan</dc:title>
  <dc:subject>FRM</dc:subject>
  <dc:creator>admin</dc:creator>
  <cp:lastModifiedBy>Benedikt Bosshammer</cp:lastModifiedBy>
  <cp:revision>126</cp:revision>
  <cp:lastPrinted>2017-05-18T07:34:00Z</cp:lastPrinted>
  <dcterms:created xsi:type="dcterms:W3CDTF">2017-05-18T07:34:00Z</dcterms:created>
  <dcterms:modified xsi:type="dcterms:W3CDTF">2017-06-18T18:49:00Z</dcterms:modified>
</cp:coreProperties>
</file>