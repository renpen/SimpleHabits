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CC5E3B" w:rsidRDefault="005113BC">
      <w:pPr>
        <w:pStyle w:val="Titel"/>
        <w:jc w:val="right"/>
      </w:pPr>
      <w:bookmarkStart w:id="0" w:name="_GoBack"/>
      <w:bookmarkEnd w:id="0"/>
      <w:r>
        <w:t>Simple Habits</w:t>
      </w:r>
    </w:p>
    <w:p w14:paraId="5BF3AA3F" w14:textId="45CCC2FE" w:rsidR="00CC5E3B" w:rsidRDefault="00C01158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13BC">
        <w:t xml:space="preserve">Use-Case Specification: Select </w:t>
      </w:r>
      <w:r w:rsidR="00D9301F">
        <w:t>alarm sound</w:t>
      </w:r>
      <w:r w:rsidR="005113BC">
        <w:t xml:space="preserve"> </w:t>
      </w:r>
      <w:r>
        <w:fldChar w:fldCharType="end"/>
      </w:r>
    </w:p>
    <w:p w14:paraId="2DD70E60" w14:textId="77777777" w:rsidR="00CC5E3B" w:rsidRDefault="00CC5E3B">
      <w:pPr>
        <w:pStyle w:val="Titel"/>
        <w:jc w:val="right"/>
      </w:pPr>
    </w:p>
    <w:p w14:paraId="2E4F4A66" w14:textId="77777777" w:rsidR="00CC5E3B" w:rsidRDefault="005113B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32E5F682" w14:textId="77777777" w:rsidR="00CC5E3B" w:rsidRDefault="00CC5E3B">
      <w:pPr>
        <w:pStyle w:val="Textkrper"/>
      </w:pPr>
    </w:p>
    <w:p w14:paraId="3B2EAFB2" w14:textId="77777777" w:rsidR="00CC5E3B" w:rsidRDefault="00CC5E3B">
      <w:pPr>
        <w:pStyle w:val="Textkrper"/>
      </w:pPr>
    </w:p>
    <w:p w14:paraId="09170AAC" w14:textId="77777777" w:rsidR="00CC5E3B" w:rsidRDefault="00CC5E3B">
      <w:pPr>
        <w:sectPr w:rsidR="00CC5E3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CC5E3B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5E3B" w14:paraId="2DC5B743" w14:textId="77777777" w:rsidTr="006B455A">
        <w:tc>
          <w:tcPr>
            <w:tcW w:w="2304" w:type="dxa"/>
          </w:tcPr>
          <w:p w14:paraId="4894E9CF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CC5E3B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C5E3B" w14:paraId="6371A12D" w14:textId="77777777" w:rsidTr="006B455A">
        <w:tc>
          <w:tcPr>
            <w:tcW w:w="2304" w:type="dxa"/>
          </w:tcPr>
          <w:p w14:paraId="15145537" w14:textId="3F336612" w:rsidR="00CC5E3B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CC5E3B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CC5E3B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CC5E3B" w:rsidRDefault="006B455A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</w:t>
            </w:r>
            <w:proofErr w:type="spellStart"/>
            <w:r>
              <w:t>Bosshammer</w:t>
            </w:r>
            <w:proofErr w:type="spellEnd"/>
          </w:p>
        </w:tc>
      </w:tr>
    </w:tbl>
    <w:p w14:paraId="68F76823" w14:textId="77777777" w:rsidR="00CC5E3B" w:rsidRDefault="00CC5E3B"/>
    <w:p w14:paraId="7662FD19" w14:textId="77777777" w:rsidR="00CC5E3B" w:rsidRDefault="009A0F4B">
      <w:pPr>
        <w:pStyle w:val="Titel"/>
      </w:pPr>
      <w:r>
        <w:br w:type="page"/>
      </w:r>
      <w:r>
        <w:lastRenderedPageBreak/>
        <w:t>Table of Contents</w:t>
      </w:r>
    </w:p>
    <w:p w14:paraId="4E94A7FC" w14:textId="77777777" w:rsidR="005113B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13BC">
        <w:rPr>
          <w:noProof/>
        </w:rPr>
        <w:t>1.</w:t>
      </w:r>
      <w:r w:rsidR="005113B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5113BC">
        <w:rPr>
          <w:noProof/>
        </w:rPr>
        <w:t>Use-Case Name</w:t>
      </w:r>
      <w:r w:rsidR="005113BC">
        <w:rPr>
          <w:noProof/>
        </w:rPr>
        <w:tab/>
      </w:r>
      <w:r w:rsidR="005113BC">
        <w:rPr>
          <w:noProof/>
        </w:rPr>
        <w:fldChar w:fldCharType="begin"/>
      </w:r>
      <w:r w:rsidR="005113BC">
        <w:rPr>
          <w:noProof/>
        </w:rPr>
        <w:instrText xml:space="preserve"> PAGEREF _Toc465798890 \h </w:instrText>
      </w:r>
      <w:r w:rsidR="005113BC">
        <w:rPr>
          <w:noProof/>
        </w:rPr>
        <w:fldChar w:fldCharType="separate"/>
      </w:r>
      <w:r w:rsidR="00785E92">
        <w:rPr>
          <w:b/>
          <w:bCs/>
          <w:noProof/>
          <w:lang w:val="de-DE"/>
        </w:rPr>
        <w:t>Fehler! Textmarke nicht definiert.</w:t>
      </w:r>
      <w:r w:rsidR="005113BC">
        <w:rPr>
          <w:noProof/>
        </w:rPr>
        <w:fldChar w:fldCharType="end"/>
      </w:r>
    </w:p>
    <w:p w14:paraId="37FD4AC9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_Toc465798891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4</w:t>
      </w:r>
      <w:r>
        <w:rPr>
          <w:noProof/>
        </w:rPr>
        <w:fldChar w:fldCharType="end"/>
      </w:r>
    </w:p>
    <w:p w14:paraId="0B2ACB80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_Toc465798892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4</w:t>
      </w:r>
      <w:r>
        <w:rPr>
          <w:noProof/>
        </w:rPr>
        <w:fldChar w:fldCharType="end"/>
      </w:r>
    </w:p>
    <w:p w14:paraId="03CDB61C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_Toc465798893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05D00407" w14:textId="77777777" w:rsidR="005113BC" w:rsidRDefault="005113B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_Toc465798894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18372855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_Toc465798895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171309AA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_Toc465798896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50668EDB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_Toc465798897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09834812" w14:textId="77777777" w:rsidR="005113BC" w:rsidRDefault="005113B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_Toc465798898 \h </w:instrText>
      </w:r>
      <w:r>
        <w:rPr>
          <w:noProof/>
        </w:rPr>
      </w:r>
      <w:r>
        <w:rPr>
          <w:noProof/>
        </w:rPr>
        <w:fldChar w:fldCharType="separate"/>
      </w:r>
      <w:r w:rsidR="00785E92">
        <w:rPr>
          <w:noProof/>
        </w:rPr>
        <w:t>5</w:t>
      </w:r>
      <w:r>
        <w:rPr>
          <w:noProof/>
        </w:rPr>
        <w:fldChar w:fldCharType="end"/>
      </w:r>
    </w:p>
    <w:p w14:paraId="0C708C38" w14:textId="0D4DD240" w:rsidR="00CC5E3B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01158">
        <w:lastRenderedPageBreak/>
        <w:fldChar w:fldCharType="begin"/>
      </w:r>
      <w:r w:rsidR="00C01158">
        <w:instrText xml:space="preserve">title  \* Mergeformat </w:instrText>
      </w:r>
      <w:r w:rsidR="00C01158">
        <w:fldChar w:fldCharType="separate"/>
      </w:r>
      <w:r w:rsidR="0013122F">
        <w:t xml:space="preserve">Use-Case Specification: Select alarm </w:t>
      </w:r>
      <w:r w:rsidR="005113BC">
        <w:t>s</w:t>
      </w:r>
      <w:r w:rsidR="00C01158">
        <w:fldChar w:fldCharType="end"/>
      </w:r>
      <w:bookmarkStart w:id="1" w:name="_Toc423410237"/>
      <w:bookmarkStart w:id="2" w:name="_Toc425054503"/>
      <w:r w:rsidR="0013122F">
        <w:t>ound</w:t>
      </w:r>
      <w:r>
        <w:t xml:space="preserve"> </w:t>
      </w:r>
      <w:bookmarkEnd w:id="1"/>
      <w:bookmarkEnd w:id="2"/>
    </w:p>
    <w:p w14:paraId="54C0043A" w14:textId="413DA7FC" w:rsidR="00CC5E3B" w:rsidRDefault="000D1781">
      <w:pPr>
        <w:pStyle w:val="berschrift1"/>
      </w:pPr>
      <w:bookmarkStart w:id="3" w:name="_Toc423410238"/>
      <w:bookmarkStart w:id="4" w:name="_Toc425054504"/>
      <w:r>
        <w:t xml:space="preserve">Select </w:t>
      </w:r>
      <w:r w:rsidR="0013122F">
        <w:t>alarm sound</w:t>
      </w:r>
    </w:p>
    <w:p w14:paraId="73A32581" w14:textId="14D2370E" w:rsidR="000D1781" w:rsidRPr="000D1781" w:rsidRDefault="009A0F4B" w:rsidP="000D1781">
      <w:pPr>
        <w:pStyle w:val="berschrift2"/>
      </w:pPr>
      <w:bookmarkStart w:id="5" w:name="_Toc465798891"/>
      <w:r>
        <w:t>Brief Description</w:t>
      </w:r>
      <w:bookmarkEnd w:id="3"/>
      <w:bookmarkEnd w:id="4"/>
      <w:bookmarkEnd w:id="5"/>
    </w:p>
    <w:p w14:paraId="5F96DEB7" w14:textId="02C27E04" w:rsidR="000D1781" w:rsidRPr="000D1781" w:rsidRDefault="000D1781" w:rsidP="000D1781">
      <w:r w:rsidRPr="000D1781">
        <w:t xml:space="preserve">This Use Case provides the possibility for the users to </w:t>
      </w:r>
      <w:r w:rsidR="00A448FA">
        <w:t xml:space="preserve">select </w:t>
      </w:r>
      <w:r w:rsidR="0013122F">
        <w:t>a sound from different sources for the alarm clock.</w:t>
      </w:r>
    </w:p>
    <w:p w14:paraId="71779CCF" w14:textId="77777777" w:rsidR="00CC5E3B" w:rsidRDefault="009A0F4B">
      <w:pPr>
        <w:pStyle w:val="berschrift1"/>
        <w:widowControl/>
      </w:pPr>
      <w:bookmarkStart w:id="6" w:name="_Toc423410239"/>
      <w:bookmarkStart w:id="7" w:name="_Toc425054505"/>
      <w:bookmarkStart w:id="8" w:name="_Toc465798892"/>
      <w:r>
        <w:t>Flow of Events</w:t>
      </w:r>
      <w:bookmarkEnd w:id="6"/>
      <w:bookmarkEnd w:id="7"/>
      <w:bookmarkEnd w:id="8"/>
    </w:p>
    <w:p w14:paraId="606E2836" w14:textId="226D95F6" w:rsidR="00A448FA" w:rsidRDefault="00A448FA" w:rsidP="00A448FA">
      <w:r>
        <w:t xml:space="preserve">Within the Initialization of the Smart Alarm the User is asked to select </w:t>
      </w:r>
      <w:r w:rsidR="0013122F">
        <w:t>an alarm sound to wake him up in the morning.</w:t>
      </w:r>
    </w:p>
    <w:p w14:paraId="7C6294DB" w14:textId="77777777" w:rsidR="00E30C2F" w:rsidRDefault="00E30C2F" w:rsidP="00A448FA"/>
    <w:p w14:paraId="262FF68C" w14:textId="1F07E39E" w:rsidR="00E2740E" w:rsidRDefault="00E2740E" w:rsidP="00A448FA">
      <w:r>
        <w:rPr>
          <w:noProof/>
          <w:lang w:val="de-DE" w:eastAsia="de-DE"/>
        </w:rPr>
        <w:drawing>
          <wp:inline distT="0" distB="0" distL="0" distR="0" wp14:anchorId="3068B7A6" wp14:editId="3A4909C0">
            <wp:extent cx="5934075" cy="3116580"/>
            <wp:effectExtent l="0" t="0" r="9525" b="7620"/>
            <wp:docPr id="2" name="Bild 2" descr="../SE%20Doku/UC%20Sound%20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E%20Doku/UC%20Sound%20Sour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1482" w14:textId="77777777" w:rsidR="00E2740E" w:rsidRDefault="00E2740E" w:rsidP="00A448FA"/>
    <w:p w14:paraId="0CB3E836" w14:textId="77777777" w:rsidR="00E2740E" w:rsidRDefault="00E2740E" w:rsidP="00A448FA"/>
    <w:p w14:paraId="6CE021DA" w14:textId="77777777" w:rsidR="00E2740E" w:rsidRDefault="00E2740E" w:rsidP="00A448FA"/>
    <w:p w14:paraId="6D7F97E9" w14:textId="77777777" w:rsidR="00E2740E" w:rsidRDefault="00E2740E" w:rsidP="00A448FA"/>
    <w:p w14:paraId="52F3BF41" w14:textId="77777777" w:rsidR="00E2740E" w:rsidRDefault="00E2740E" w:rsidP="00A448FA"/>
    <w:p w14:paraId="6BFCF2F5" w14:textId="77777777" w:rsidR="00E2740E" w:rsidRDefault="00E2740E" w:rsidP="00A448FA"/>
    <w:p w14:paraId="620192BE" w14:textId="77777777" w:rsidR="00E2740E" w:rsidRDefault="00E2740E" w:rsidP="00A448FA"/>
    <w:p w14:paraId="71677908" w14:textId="77777777" w:rsidR="00E2740E" w:rsidRDefault="00E2740E" w:rsidP="00A448FA"/>
    <w:p w14:paraId="299B2B55" w14:textId="77777777" w:rsidR="00E2740E" w:rsidRDefault="00E2740E" w:rsidP="00A448FA"/>
    <w:p w14:paraId="40DA266F" w14:textId="77777777" w:rsidR="00E2740E" w:rsidRDefault="00E2740E" w:rsidP="00A448FA"/>
    <w:p w14:paraId="0C013FE7" w14:textId="77777777" w:rsidR="00E2740E" w:rsidRDefault="00E2740E" w:rsidP="00A448FA"/>
    <w:p w14:paraId="26FD30A6" w14:textId="77777777" w:rsidR="00E2740E" w:rsidRDefault="00E2740E" w:rsidP="00A448FA"/>
    <w:p w14:paraId="5A401ED4" w14:textId="77777777" w:rsidR="00E2740E" w:rsidRDefault="00E2740E" w:rsidP="00A448FA"/>
    <w:p w14:paraId="68EB92A4" w14:textId="77777777" w:rsidR="00E2740E" w:rsidRDefault="00E2740E" w:rsidP="00A448FA"/>
    <w:p w14:paraId="30657F70" w14:textId="77777777" w:rsidR="00E2740E" w:rsidRDefault="00E2740E" w:rsidP="00A448FA"/>
    <w:p w14:paraId="40D6A7B5" w14:textId="77777777" w:rsidR="00E2740E" w:rsidRDefault="00E2740E" w:rsidP="00A448FA"/>
    <w:p w14:paraId="05EC9131" w14:textId="77777777" w:rsidR="00E2740E" w:rsidRDefault="00E2740E" w:rsidP="00A448FA"/>
    <w:p w14:paraId="5F8AAE62" w14:textId="77777777" w:rsidR="00E2740E" w:rsidRDefault="00E2740E" w:rsidP="00A448FA"/>
    <w:p w14:paraId="6650DE89" w14:textId="77777777" w:rsidR="00E2740E" w:rsidRDefault="00E2740E" w:rsidP="00A448FA"/>
    <w:p w14:paraId="47760E0D" w14:textId="77777777" w:rsidR="00E2740E" w:rsidRDefault="00E2740E" w:rsidP="00A448FA"/>
    <w:p w14:paraId="1705F239" w14:textId="77777777" w:rsidR="00E2740E" w:rsidRDefault="00E2740E" w:rsidP="00A448FA"/>
    <w:p w14:paraId="5A2A44F4" w14:textId="77777777" w:rsidR="00E2740E" w:rsidRDefault="00E2740E" w:rsidP="00A448FA"/>
    <w:p w14:paraId="6F744B71" w14:textId="0AF088DD" w:rsidR="00E30C2F" w:rsidRDefault="00E30C2F" w:rsidP="00A448FA">
      <w:r>
        <w:lastRenderedPageBreak/>
        <w:t>iOS Mock Up:</w:t>
      </w:r>
    </w:p>
    <w:p w14:paraId="237EBFE2" w14:textId="77777777" w:rsidR="001E3CD1" w:rsidRDefault="001E3CD1" w:rsidP="00A448FA"/>
    <w:p w14:paraId="21770E82" w14:textId="4D52A3D6" w:rsidR="00E30C2F" w:rsidRPr="00A448FA" w:rsidRDefault="001E3CD1" w:rsidP="00A448FA">
      <w:r>
        <w:rPr>
          <w:noProof/>
          <w:lang w:val="de-DE" w:eastAsia="de-DE"/>
        </w:rPr>
        <w:drawing>
          <wp:inline distT="0" distB="0" distL="0" distR="0" wp14:anchorId="15E8EF91" wp14:editId="34D67CCE">
            <wp:extent cx="2735402" cy="4863938"/>
            <wp:effectExtent l="0" t="0" r="8255" b="0"/>
            <wp:docPr id="1" name="Bild 1" descr="../../../../../Desktop/First%20UI%20Prototype%20(versch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First%20UI%20Prototype%20(verscho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59" cy="48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AB1C" w14:textId="77777777" w:rsidR="00CC5E3B" w:rsidRDefault="009A0F4B">
      <w:pPr>
        <w:pStyle w:val="berschrift2"/>
        <w:widowControl/>
      </w:pPr>
      <w:bookmarkStart w:id="9" w:name="_Toc423410240"/>
      <w:bookmarkStart w:id="10" w:name="_Toc425054506"/>
      <w:bookmarkStart w:id="11" w:name="_Toc465798893"/>
      <w:r>
        <w:t>Basic Flow</w:t>
      </w:r>
      <w:bookmarkEnd w:id="9"/>
      <w:bookmarkEnd w:id="10"/>
      <w:bookmarkEnd w:id="11"/>
      <w:r>
        <w:t xml:space="preserve"> </w:t>
      </w:r>
    </w:p>
    <w:p w14:paraId="4AFC1907" w14:textId="77777777" w:rsidR="00CC5E3B" w:rsidRDefault="009A0F4B">
      <w:pPr>
        <w:pStyle w:val="berschrift2"/>
        <w:widowControl/>
      </w:pPr>
      <w:bookmarkStart w:id="12" w:name="_Toc423410241"/>
      <w:bookmarkStart w:id="13" w:name="_Toc425054507"/>
      <w:bookmarkStart w:id="14" w:name="_Toc465798894"/>
      <w:r>
        <w:t>Alternative Flows</w:t>
      </w:r>
      <w:bookmarkEnd w:id="12"/>
      <w:bookmarkEnd w:id="13"/>
      <w:bookmarkEnd w:id="14"/>
    </w:p>
    <w:p w14:paraId="445902CD" w14:textId="77777777" w:rsidR="00CC5E3B" w:rsidRDefault="009A0F4B" w:rsidP="005113BC">
      <w:pPr>
        <w:pStyle w:val="berschrift1"/>
      </w:pPr>
      <w:bookmarkStart w:id="15" w:name="_Toc423410251"/>
      <w:bookmarkStart w:id="16" w:name="_Toc425054510"/>
      <w:bookmarkStart w:id="17" w:name="_Toc465798895"/>
      <w:r>
        <w:t>Special Requirements</w:t>
      </w:r>
      <w:bookmarkEnd w:id="15"/>
      <w:bookmarkEnd w:id="16"/>
      <w:bookmarkEnd w:id="17"/>
    </w:p>
    <w:p w14:paraId="25CD4379" w14:textId="77777777" w:rsidR="00CC5E3B" w:rsidRDefault="009A0F4B">
      <w:pPr>
        <w:pStyle w:val="berschrift1"/>
        <w:widowControl/>
      </w:pPr>
      <w:bookmarkStart w:id="18" w:name="_Toc423410253"/>
      <w:bookmarkStart w:id="19" w:name="_Toc425054512"/>
      <w:bookmarkStart w:id="20" w:name="_Toc465798896"/>
      <w:r>
        <w:t>Preconditions</w:t>
      </w:r>
      <w:bookmarkEnd w:id="18"/>
      <w:bookmarkEnd w:id="19"/>
      <w:bookmarkEnd w:id="20"/>
    </w:p>
    <w:p w14:paraId="4EA239FF" w14:textId="77777777" w:rsidR="00CC5E3B" w:rsidRDefault="009A0F4B">
      <w:pPr>
        <w:pStyle w:val="berschrift1"/>
        <w:widowControl/>
      </w:pPr>
      <w:bookmarkStart w:id="21" w:name="_Toc423410255"/>
      <w:bookmarkStart w:id="22" w:name="_Toc425054514"/>
      <w:bookmarkStart w:id="23" w:name="_Toc465798897"/>
      <w:proofErr w:type="spellStart"/>
      <w:r>
        <w:t>Postconditions</w:t>
      </w:r>
      <w:bookmarkEnd w:id="21"/>
      <w:bookmarkEnd w:id="22"/>
      <w:bookmarkEnd w:id="23"/>
      <w:proofErr w:type="spellEnd"/>
    </w:p>
    <w:p w14:paraId="4097B897" w14:textId="77777777" w:rsidR="005113BC" w:rsidRDefault="009A0F4B" w:rsidP="005113BC">
      <w:pPr>
        <w:pStyle w:val="berschrift1"/>
      </w:pPr>
      <w:bookmarkStart w:id="24" w:name="_Toc465798898"/>
      <w:r>
        <w:t>Extension Points</w:t>
      </w:r>
      <w:bookmarkEnd w:id="24"/>
      <w:r>
        <w:t xml:space="preserve"> </w:t>
      </w:r>
    </w:p>
    <w:sectPr w:rsidR="005113BC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CB6C0" w14:textId="77777777" w:rsidR="00C01158" w:rsidRDefault="00C01158">
      <w:pPr>
        <w:spacing w:line="240" w:lineRule="auto"/>
      </w:pPr>
      <w:r>
        <w:separator/>
      </w:r>
    </w:p>
  </w:endnote>
  <w:endnote w:type="continuationSeparator" w:id="0">
    <w:p w14:paraId="1FB71332" w14:textId="77777777" w:rsidR="00C01158" w:rsidRDefault="00C01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C5E3B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CC5E3B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77777777" w:rsidR="00CC5E3B" w:rsidRDefault="009A0F4B" w:rsidP="005113B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785E9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5E9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CC5E3B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785E92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CC5E3B" w:rsidRDefault="00CC5E3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00ACF" w14:textId="77777777" w:rsidR="00C01158" w:rsidRDefault="00C01158">
      <w:pPr>
        <w:spacing w:line="240" w:lineRule="auto"/>
      </w:pPr>
      <w:r>
        <w:separator/>
      </w:r>
    </w:p>
  </w:footnote>
  <w:footnote w:type="continuationSeparator" w:id="0">
    <w:p w14:paraId="2092D1F2" w14:textId="77777777" w:rsidR="00C01158" w:rsidRDefault="00C01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CC5E3B" w:rsidRDefault="00CC5E3B">
    <w:pPr>
      <w:rPr>
        <w:sz w:val="24"/>
      </w:rPr>
    </w:pPr>
  </w:p>
  <w:p w14:paraId="341B9F5D" w14:textId="77777777" w:rsidR="00CC5E3B" w:rsidRDefault="00CC5E3B">
    <w:pPr>
      <w:pBdr>
        <w:top w:val="single" w:sz="6" w:space="1" w:color="auto"/>
      </w:pBdr>
      <w:rPr>
        <w:sz w:val="24"/>
      </w:rPr>
    </w:pPr>
  </w:p>
  <w:p w14:paraId="22BD9013" w14:textId="77777777" w:rsidR="00CC5E3B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CC5E3B" w:rsidRDefault="00CC5E3B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CC5E3B" w:rsidRDefault="00CC5E3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5E3B" w14:paraId="3F724AFA" w14:textId="77777777">
      <w:tc>
        <w:tcPr>
          <w:tcW w:w="6379" w:type="dxa"/>
        </w:tcPr>
        <w:p w14:paraId="558F304C" w14:textId="77777777" w:rsidR="00CC5E3B" w:rsidRDefault="005113BC">
          <w:r>
            <w:t>Simple Habits</w:t>
          </w:r>
        </w:p>
      </w:tc>
      <w:tc>
        <w:tcPr>
          <w:tcW w:w="3179" w:type="dxa"/>
        </w:tcPr>
        <w:p w14:paraId="713CAAD3" w14:textId="77777777" w:rsidR="00CC5E3B" w:rsidRDefault="005113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C5E3B" w14:paraId="32D02690" w14:textId="77777777">
      <w:tc>
        <w:tcPr>
          <w:tcW w:w="6379" w:type="dxa"/>
        </w:tcPr>
        <w:p w14:paraId="1EB32912" w14:textId="1300F92F" w:rsidR="00CC5E3B" w:rsidRDefault="00C01158" w:rsidP="00D9301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85E92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5A3B5F9E" w14:textId="77777777" w:rsidR="00CC5E3B" w:rsidRDefault="009A0F4B" w:rsidP="005113BC">
          <w:r>
            <w:t xml:space="preserve">  Date:  </w:t>
          </w:r>
          <w:r w:rsidR="005113BC">
            <w:t>30/10/16</w:t>
          </w:r>
        </w:p>
      </w:tc>
    </w:tr>
  </w:tbl>
  <w:p w14:paraId="766426F2" w14:textId="77777777" w:rsidR="00CC5E3B" w:rsidRDefault="00CC5E3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380C6C"/>
    <w:multiLevelType w:val="multilevel"/>
    <w:tmpl w:val="6F3245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D1781"/>
    <w:rsid w:val="0013122F"/>
    <w:rsid w:val="001E3CD1"/>
    <w:rsid w:val="002C257D"/>
    <w:rsid w:val="002D03B9"/>
    <w:rsid w:val="003B2E22"/>
    <w:rsid w:val="005113BC"/>
    <w:rsid w:val="006B455A"/>
    <w:rsid w:val="00785E92"/>
    <w:rsid w:val="009A0F4B"/>
    <w:rsid w:val="00A448FA"/>
    <w:rsid w:val="00B65A72"/>
    <w:rsid w:val="00C01158"/>
    <w:rsid w:val="00CC5E3B"/>
    <w:rsid w:val="00D920F1"/>
    <w:rsid w:val="00D9301F"/>
    <w:rsid w:val="00E2740E"/>
    <w:rsid w:val="00E275ED"/>
    <w:rsid w:val="00E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5E92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5E92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7EF707-2208-F142-8AE6-74E1D60D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167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Rene Penkert</cp:lastModifiedBy>
  <cp:revision>3</cp:revision>
  <cp:lastPrinted>2016-11-04T09:56:00Z</cp:lastPrinted>
  <dcterms:created xsi:type="dcterms:W3CDTF">2016-11-04T09:56:00Z</dcterms:created>
  <dcterms:modified xsi:type="dcterms:W3CDTF">2016-11-04T09:56:00Z</dcterms:modified>
</cp:coreProperties>
</file>